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BFBA" w14:textId="2E40E90B" w:rsidR="00916806" w:rsidRPr="00BB7CE5" w:rsidRDefault="00BB7CE5" w:rsidP="00BB7CE5">
      <w:pPr>
        <w:pStyle w:val="Titel"/>
      </w:pPr>
      <w:r w:rsidRPr="00BB7CE5">
        <w:t>Titel</w:t>
      </w:r>
    </w:p>
    <w:p w14:paraId="1B075559" w14:textId="77777777" w:rsidR="00BB7CE5" w:rsidRDefault="00BB7CE5" w:rsidP="00BB7CE5"/>
    <w:p w14:paraId="00037F52" w14:textId="3A1FD653" w:rsidR="00BB7CE5" w:rsidRPr="00BB7CE5" w:rsidRDefault="00BB7CE5" w:rsidP="00BB7CE5">
      <w:pPr>
        <w:sectPr w:rsidR="00BB7CE5" w:rsidRPr="00BB7CE5" w:rsidSect="00916806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3062" w:right="936" w:bottom="1701" w:left="2466" w:header="709" w:footer="709" w:gutter="0"/>
          <w:cols w:space="708"/>
          <w:titlePg/>
          <w:docGrid w:linePitch="360"/>
        </w:sectPr>
      </w:pPr>
    </w:p>
    <w:p w14:paraId="21381CF8" w14:textId="77777777" w:rsidR="00916806" w:rsidRPr="007B7A76" w:rsidRDefault="00916806" w:rsidP="003235A1">
      <w:pPr>
        <w:pStyle w:val="Titel01"/>
      </w:pPr>
      <w:r w:rsidRPr="007B7A76">
        <w:lastRenderedPageBreak/>
        <w:t>Inhalt</w:t>
      </w:r>
    </w:p>
    <w:p w14:paraId="705DA1F0" w14:textId="0BA7F11D" w:rsidR="00F2392C" w:rsidRDefault="00916806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CH" w:eastAsia="de-CH"/>
          <w14:ligatures w14:val="standardContextual"/>
        </w:rPr>
      </w:pPr>
      <w:r w:rsidRPr="007B7A76">
        <w:rPr>
          <w:b/>
          <w:bCs/>
          <w:noProof/>
          <w:lang w:val="de-CH"/>
        </w:rPr>
        <w:fldChar w:fldCharType="begin"/>
      </w:r>
      <w:r w:rsidRPr="007B7A76">
        <w:rPr>
          <w:b/>
          <w:bCs/>
          <w:noProof/>
          <w:lang w:val="de-CH"/>
        </w:rPr>
        <w:instrText xml:space="preserve"> TOC \o "1-4" \h \z \u </w:instrText>
      </w:r>
      <w:r w:rsidRPr="007B7A76">
        <w:rPr>
          <w:b/>
          <w:bCs/>
          <w:noProof/>
          <w:lang w:val="de-CH"/>
        </w:rPr>
        <w:fldChar w:fldCharType="separate"/>
      </w:r>
      <w:hyperlink w:anchor="_Toc190951870" w:history="1">
        <w:r w:rsidR="00F2392C" w:rsidRPr="005E5492">
          <w:rPr>
            <w:rStyle w:val="Hyperlink"/>
            <w:noProof/>
          </w:rPr>
          <w:t>1.</w:t>
        </w:r>
        <w:r w:rsidR="00F2392C">
          <w:rPr>
            <w:rFonts w:asciiTheme="minorHAnsi" w:eastAsiaTheme="minorEastAsia" w:hAnsiTheme="minorHAnsi"/>
            <w:noProof/>
            <w:kern w:val="2"/>
            <w:sz w:val="24"/>
            <w:szCs w:val="24"/>
            <w:lang w:val="de-CH" w:eastAsia="de-CH"/>
            <w14:ligatures w14:val="standardContextual"/>
          </w:rPr>
          <w:tab/>
        </w:r>
        <w:r w:rsidR="00F2392C" w:rsidRPr="005E5492">
          <w:rPr>
            <w:rStyle w:val="Hyperlink"/>
            <w:noProof/>
          </w:rPr>
          <w:t>Erstes Kapitel</w:t>
        </w:r>
        <w:r w:rsidR="00F2392C">
          <w:rPr>
            <w:noProof/>
            <w:webHidden/>
          </w:rPr>
          <w:tab/>
        </w:r>
        <w:r w:rsidR="00F2392C">
          <w:rPr>
            <w:noProof/>
            <w:webHidden/>
          </w:rPr>
          <w:fldChar w:fldCharType="begin"/>
        </w:r>
        <w:r w:rsidR="00F2392C">
          <w:rPr>
            <w:noProof/>
            <w:webHidden/>
          </w:rPr>
          <w:instrText xml:space="preserve"> PAGEREF _Toc190951870 \h </w:instrText>
        </w:r>
        <w:r w:rsidR="00F2392C">
          <w:rPr>
            <w:noProof/>
            <w:webHidden/>
          </w:rPr>
        </w:r>
        <w:r w:rsidR="00F2392C">
          <w:rPr>
            <w:noProof/>
            <w:webHidden/>
          </w:rPr>
          <w:fldChar w:fldCharType="separate"/>
        </w:r>
        <w:r w:rsidR="00F2392C">
          <w:rPr>
            <w:noProof/>
            <w:webHidden/>
          </w:rPr>
          <w:t>3</w:t>
        </w:r>
        <w:r w:rsidR="00F2392C">
          <w:rPr>
            <w:noProof/>
            <w:webHidden/>
          </w:rPr>
          <w:fldChar w:fldCharType="end"/>
        </w:r>
      </w:hyperlink>
    </w:p>
    <w:p w14:paraId="531A6D59" w14:textId="3E97AAAD" w:rsidR="00F2392C" w:rsidRDefault="00F2392C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90951871" w:history="1">
        <w:r w:rsidRPr="005E549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de-CH" w:eastAsia="de-CH"/>
            <w14:ligatures w14:val="standardContextual"/>
          </w:rPr>
          <w:tab/>
        </w:r>
        <w:r w:rsidRPr="005E5492">
          <w:rPr>
            <w:rStyle w:val="Hyperlink"/>
            <w:noProof/>
          </w:rPr>
          <w:t>Zweites Kapitel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_Toc190951871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C2812" w14:textId="37E1BE3B" w:rsidR="00916806" w:rsidRPr="007B7A76" w:rsidRDefault="00916806" w:rsidP="0097212E">
      <w:r w:rsidRPr="007B7A76">
        <w:rPr>
          <w:b/>
          <w:bCs/>
          <w:noProof/>
        </w:rPr>
        <w:fldChar w:fldCharType="end"/>
      </w:r>
    </w:p>
    <w:p w14:paraId="4D59F0E6" w14:textId="77777777" w:rsidR="00916806" w:rsidRPr="007B7A76" w:rsidRDefault="00916806"/>
    <w:p w14:paraId="0E7B8C27" w14:textId="77777777" w:rsidR="00916806" w:rsidRPr="007B7A76" w:rsidRDefault="00916806">
      <w:pPr>
        <w:rPr>
          <w:rFonts w:eastAsia="Times New Roman" w:cs="Arial"/>
          <w:color w:val="000000"/>
          <w:szCs w:val="20"/>
        </w:rPr>
      </w:pPr>
      <w:r w:rsidRPr="007B7A76">
        <w:br w:type="page"/>
      </w:r>
    </w:p>
    <w:p w14:paraId="34BC5A4F" w14:textId="1BEDC2BA" w:rsidR="00916806" w:rsidRDefault="007B7A76" w:rsidP="007B7A76">
      <w:pPr>
        <w:pStyle w:val="berschrift1"/>
      </w:pPr>
      <w:bookmarkStart w:id="0" w:name="_Toc190951870"/>
      <w:r>
        <w:lastRenderedPageBreak/>
        <w:t>Erstes Kapitel</w:t>
      </w:r>
      <w:bookmarkEnd w:id="0"/>
    </w:p>
    <w:p w14:paraId="320C9C77" w14:textId="014FA431" w:rsidR="007B7A76" w:rsidRDefault="007B7A76" w:rsidP="003235A1">
      <w:pPr>
        <w:pStyle w:val="Grund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blablabla</w:t>
      </w:r>
      <w:proofErr w:type="spellEnd"/>
    </w:p>
    <w:p w14:paraId="78180DB1" w14:textId="77777777" w:rsidR="007B7A76" w:rsidRDefault="007B7A76" w:rsidP="003235A1">
      <w:pPr>
        <w:pStyle w:val="Grundtext"/>
      </w:pPr>
    </w:p>
    <w:p w14:paraId="63FBFA6E" w14:textId="663C065B" w:rsidR="007B7A76" w:rsidRDefault="007B7A76" w:rsidP="007B7A76">
      <w:pPr>
        <w:pStyle w:val="berschrift1"/>
      </w:pPr>
      <w:bookmarkStart w:id="1" w:name="_Toc190951871"/>
      <w:r>
        <w:t>Zweites Kapitel</w:t>
      </w:r>
      <w:bookmarkEnd w:id="1"/>
    </w:p>
    <w:p w14:paraId="54C34432" w14:textId="77777777" w:rsidR="007B7A76" w:rsidRDefault="007B7A76" w:rsidP="007B7A76">
      <w:pPr>
        <w:pStyle w:val="Grund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blablabla</w:t>
      </w:r>
      <w:proofErr w:type="spellEnd"/>
    </w:p>
    <w:p w14:paraId="621C2421" w14:textId="77777777" w:rsidR="007B7A76" w:rsidRPr="007B7A76" w:rsidRDefault="007B7A76" w:rsidP="007B7A76">
      <w:pPr>
        <w:pStyle w:val="Grundtext"/>
      </w:pPr>
    </w:p>
    <w:p w14:paraId="19D40185" w14:textId="77777777" w:rsidR="007B7A76" w:rsidRPr="007B7A76" w:rsidRDefault="007B7A76" w:rsidP="003235A1">
      <w:pPr>
        <w:pStyle w:val="Grundtext"/>
      </w:pPr>
    </w:p>
    <w:sectPr w:rsidR="007B7A76" w:rsidRPr="007B7A76" w:rsidSect="005A6F19">
      <w:headerReference w:type="first" r:id="rId15"/>
      <w:footerReference w:type="first" r:id="rId16"/>
      <w:pgSz w:w="11906" w:h="16838" w:code="9"/>
      <w:pgMar w:top="3062" w:right="936" w:bottom="1701" w:left="246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108F3" w14:textId="77777777" w:rsidR="007B7A76" w:rsidRDefault="007B7A76" w:rsidP="003E2E04">
      <w:r>
        <w:separator/>
      </w:r>
    </w:p>
  </w:endnote>
  <w:endnote w:type="continuationSeparator" w:id="0">
    <w:p w14:paraId="3F4A20F3" w14:textId="77777777" w:rsidR="007B7A76" w:rsidRDefault="007B7A76" w:rsidP="003E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8310" w14:textId="77777777" w:rsidR="00916806" w:rsidRPr="00EC57A6" w:rsidRDefault="00510D61" w:rsidP="00EC57A6">
    <w:pPr>
      <w:pStyle w:val="Fuzeile"/>
    </w:pPr>
    <w:sdt>
      <w:sdtPr>
        <w:alias w:val="CustomElements.Footer.Line"/>
        <w:id w:val="-1633083533"/>
        <w:dataBinding w:xpath="//Text[@id='CustomElements.Footer.Line']" w:storeItemID="{52332732-FFD2-4205-BFBF-DE66C2B56137}"/>
        <w:text w:multiLine="1"/>
      </w:sdtPr>
      <w:sdtEndPr/>
      <w:sdtContent>
        <w:r w:rsidR="00916806">
          <w:rPr>
            <w:lang w:val="en-GB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A3B53" w14:textId="77777777" w:rsidR="005A6F19" w:rsidRDefault="005A6F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0587B" w14:textId="77777777" w:rsidR="007B7A76" w:rsidRDefault="007B7A76" w:rsidP="003E2E04">
      <w:r>
        <w:separator/>
      </w:r>
    </w:p>
  </w:footnote>
  <w:footnote w:type="continuationSeparator" w:id="0">
    <w:p w14:paraId="6B041294" w14:textId="77777777" w:rsidR="007B7A76" w:rsidRDefault="007B7A76" w:rsidP="003E2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A612" w14:textId="77777777" w:rsidR="00916806" w:rsidRDefault="00916806" w:rsidP="00434003">
    <w:pPr>
      <w:pStyle w:val="Kopfzeile"/>
      <w:rPr>
        <w:noProof/>
        <w:lang w:eastAsia="de-CH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2DF0C6F" wp14:editId="41ECB81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349193" cy="1450054"/>
              <wp:effectExtent l="0" t="0" r="3810" b="17145"/>
              <wp:wrapSquare wrapText="bothSides"/>
              <wp:docPr id="1" name="Text Box 24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9193" cy="14500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66"/>
                            <w:gridCol w:w="1756"/>
                          </w:tblGrid>
                          <w:tr w:rsidR="00916806" w:rsidRPr="00456FD8" w14:paraId="5451B8EC" w14:textId="77777777" w:rsidTr="00D3799D">
                            <w:trPr>
                              <w:trHeight w:val="2551"/>
                            </w:trPr>
                            <w:tc>
                              <w:tcPr>
                                <w:tcW w:w="2466" w:type="dxa"/>
                              </w:tcPr>
                              <w:p w14:paraId="041E7F0A" w14:textId="77777777" w:rsidR="00916806" w:rsidRDefault="00916806" w:rsidP="00D74AAE">
                                <w:pPr>
                                  <w:pStyle w:val="BriefKopf"/>
                                </w:pPr>
                              </w:p>
                            </w:tc>
                            <w:tc>
                              <w:tcPr>
                                <w:tcW w:w="1756" w:type="dxa"/>
                                <w:vAlign w:val="center"/>
                              </w:tcPr>
                              <w:sdt>
                                <w:sdtPr>
                                  <w:alias w:val="CustomElements.Header.TextFolgeseiten"/>
                                  <w:id w:val="-1364433553"/>
                                  <w:dataBinding w:xpath="//Text[@id='CustomElements.Header.TextFolgeseiten']" w:storeItemID="{52332732-FFD2-4205-BFBF-DE66C2B56137}"/>
                                  <w:text w:multiLine="1"/>
                                </w:sdtPr>
                                <w:sdtEndPr/>
                                <w:sdtContent>
                                  <w:p w14:paraId="20FC58CF" w14:textId="77777777" w:rsidR="00916806" w:rsidRDefault="00B611AC" w:rsidP="00D74AAE">
                                    <w:pPr>
                                      <w:pStyle w:val="BriefKopf"/>
                                    </w:pPr>
                                    <w:r>
                                      <w:t>Bildungsdirektion</w:t>
                                    </w:r>
                                    <w:r>
                                      <w:br/>
                                      <w:t>Bildungsplanung</w:t>
                                    </w:r>
                                  </w:p>
                                </w:sdtContent>
                              </w:sdt>
                              <w:p w14:paraId="0BE7BD31" w14:textId="77777777" w:rsidR="00916806" w:rsidRPr="00456FD8" w:rsidRDefault="00916806" w:rsidP="00D74AAE">
                                <w:pPr>
                                  <w:pStyle w:val="BriefKopf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E301172" w14:textId="77777777" w:rsidR="00916806" w:rsidRPr="00456FD8" w:rsidRDefault="00916806" w:rsidP="00D74AAE">
                          <w:pPr>
                            <w:pStyle w:val="BriefKopf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F0C6F" id="_x0000_t202" coordsize="21600,21600" o:spt="202" path="m,l,21600r21600,l21600,xe">
              <v:stroke joinstyle="miter"/>
              <v:path gradientshapeok="t" o:connecttype="rect"/>
            </v:shapetype>
            <v:shape id="Text Box 2457" o:spid="_x0000_s1026" type="#_x0000_t202" style="position:absolute;margin-left:0;margin-top:0;width:263.7pt;height:114.2pt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66"/>
                      <w:gridCol w:w="1756"/>
                    </w:tblGrid>
                    <w:tr w:rsidR="00916806" w:rsidRPr="00456FD8" w14:paraId="5451B8EC" w14:textId="77777777" w:rsidTr="00D3799D">
                      <w:trPr>
                        <w:trHeight w:val="2551"/>
                      </w:trPr>
                      <w:tc>
                        <w:tcPr>
                          <w:tcW w:w="2466" w:type="dxa"/>
                        </w:tcPr>
                        <w:p w14:paraId="041E7F0A" w14:textId="77777777" w:rsidR="00916806" w:rsidRDefault="00916806" w:rsidP="00D74AAE">
                          <w:pPr>
                            <w:pStyle w:val="BriefKopf"/>
                          </w:pPr>
                        </w:p>
                      </w:tc>
                      <w:tc>
                        <w:tcPr>
                          <w:tcW w:w="1756" w:type="dxa"/>
                          <w:vAlign w:val="center"/>
                        </w:tcPr>
                        <w:sdt>
                          <w:sdtPr>
                            <w:alias w:val="CustomElements.Header.TextFolgeseiten"/>
                            <w:id w:val="-1364433553"/>
                            <w:dataBinding w:xpath="//Text[@id='CustomElements.Header.TextFolgeseiten']" w:storeItemID="{52332732-FFD2-4205-BFBF-DE66C2B56137}"/>
                            <w:text w:multiLine="1"/>
                          </w:sdtPr>
                          <w:sdtEndPr/>
                          <w:sdtContent>
                            <w:p w14:paraId="20FC58CF" w14:textId="77777777" w:rsidR="00916806" w:rsidRDefault="00B611AC" w:rsidP="00D74AAE">
                              <w:pPr>
                                <w:pStyle w:val="BriefKopf"/>
                              </w:pPr>
                              <w:r>
                                <w:t>Bildungsdirektion</w:t>
                              </w:r>
                              <w:r>
                                <w:br/>
                                <w:t>Bildungsplanung</w:t>
                              </w:r>
                            </w:p>
                          </w:sdtContent>
                        </w:sdt>
                        <w:p w14:paraId="0BE7BD31" w14:textId="77777777" w:rsidR="00916806" w:rsidRPr="00456FD8" w:rsidRDefault="00916806" w:rsidP="00D74AAE">
                          <w:pPr>
                            <w:pStyle w:val="BriefKopf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E301172" w14:textId="77777777" w:rsidR="00916806" w:rsidRPr="00456FD8" w:rsidRDefault="00916806" w:rsidP="00D74AAE">
                    <w:pPr>
                      <w:pStyle w:val="BriefKopf"/>
                      <w:rPr>
                        <w:sz w:val="2"/>
                        <w:szCs w:val="2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15F4C49" wp14:editId="2FFE55A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_s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DA59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4C49" id="_s4" o:spid="_x0000_s1027" type="#_x0000_t202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">
              <o:lock v:ext="edit" selection="t"/>
              <v:textbox>
                <w:txbxContent>
                  <w:p w14:paraId="079DA59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B28A5EF" wp14:editId="7172997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" name="Text Box 243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6FF2AE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8A5EF" id="Text Box 2433" o:spid="_x0000_s1028" type="#_x0000_t202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4pIAIAAD4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WfxwRR1RKqI+mKMA4xLR1dWsCfnPU0wAX3P/YCFWfmg6Xe3MwWizjxyVgs&#10;38zJwEtPeekRVhJUwQNn43UTxi3ZO9RNS5nG0bBwR/2sddL6idWJPg1p6tZpoeIWXNop6mnt17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9rH4pIAIAAD4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56FF2AE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4773E2E" wp14:editId="7D99489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_s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2A61D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73E2E" id="_s5" o:spid="_x0000_s1029" type="#_x0000_t202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vFIAIAAD4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p+ERNEVUuoHkhXhHGIaeno0gL+4qynAS64/7kXqDgzHy315nq2WMSJT8Zi&#10;+XZOBp57ynOPsJKgCh44G6+bMG7J3qFuWso0joaFW+pnrZPWz6yO9GlIU7eOCxW34NxOUc9rv34E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d4ovFIAIAAD4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22A61D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82DFE8" wp14:editId="43D4CEA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" name="Text Box 243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28EA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2DFE8" id="Text Box 2438" o:spid="_x0000_s1030" type="#_x0000_t202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" filled="f">
              <o:lock v:ext="edit" selection="t"/>
              <v:textbox>
                <w:txbxContent>
                  <w:p w14:paraId="60628EA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609A561" wp14:editId="4B1A4E9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Text Box 243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8D422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9A561" id="Text Box 2434" o:spid="_x0000_s1031" type="#_x0000_t202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fCIAIAAD4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xgRR1RKqI+mKMA4xLR1dWsCfnPU0wAX3P/YCFWfmg6Xe3MwWizjxyVgs&#10;38zJwEtPeekRVhJUwQNn43UTxi3ZO9RNS5nG0bBwR/2sddL6idWJPg1p6tZpoeIWXNop6mnt17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eTyfCIAIAAD4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5B8D422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B467E61" wp14:editId="6A6B228E">
              <wp:simplePos x="0" y="0"/>
              <wp:positionH relativeFrom="leftMargin">
                <wp:align>left</wp:align>
              </wp:positionH>
              <wp:positionV relativeFrom="page">
                <wp:posOffset>702310</wp:posOffset>
              </wp:positionV>
              <wp:extent cx="1475740" cy="288290"/>
              <wp:effectExtent l="0" t="0" r="635" b="0"/>
              <wp:wrapNone/>
              <wp:docPr id="7" name="Text Box 24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Profile.Org.Kanton"/>
                            <w:id w:val="-1485008432"/>
                            <w:dataBinding w:xpath="/ooImg/Profile.Org.Kanton" w:storeItemID="{0A700F79-B6FF-41B2-BE30-7FCF962D1FD9}"/>
                            <w:picture/>
                          </w:sdtPr>
                          <w:sdtEndPr/>
                          <w:sdtContent>
                            <w:p w14:paraId="7EE6A1FE" w14:textId="77777777" w:rsidR="00916806" w:rsidRDefault="00916806" w:rsidP="00434003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eastAsia="de-CH"/>
                                </w:rPr>
                                <w:drawing>
                                  <wp:inline distT="0" distB="0" distL="0" distR="0" wp14:anchorId="2B47F028" wp14:editId="01D4EA7A">
                                    <wp:extent cx="216000" cy="216000"/>
                                    <wp:effectExtent l="19050" t="0" r="0" b="0"/>
                                    <wp:docPr id="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6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70E19783" w14:textId="77777777" w:rsidR="00916806" w:rsidRDefault="00916806" w:rsidP="0043400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67E61" id="Text Box 2458" o:spid="_x0000_s1032" type="#_x0000_t202" style="position:absolute;margin-left:0;margin-top:55.3pt;width:116.2pt;height:22.7pt;z-index:25172582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" stroked="f">
              <v:textbox inset="0,0,0,0">
                <w:txbxContent>
                  <w:sdt>
                    <w:sdtPr>
                      <w:alias w:val="Profile.Org.Kanton"/>
                      <w:id w:val="-1485008432"/>
                      <w:dataBinding w:xpath="/ooImg/Profile.Org.Kanton" w:storeItemID="{0A700F79-B6FF-41B2-BE30-7FCF962D1FD9}"/>
                      <w:picture/>
                    </w:sdtPr>
                    <w:sdtEndPr/>
                    <w:sdtContent>
                      <w:p w14:paraId="7EE6A1FE" w14:textId="77777777" w:rsidR="00916806" w:rsidRDefault="00916806" w:rsidP="00434003">
                        <w:pPr>
                          <w:jc w:val="right"/>
                        </w:pPr>
                        <w:r>
                          <w:rPr>
                            <w:noProof/>
                            <w:lang w:eastAsia="de-CH"/>
                          </w:rPr>
                          <w:drawing>
                            <wp:inline distT="0" distB="0" distL="0" distR="0" wp14:anchorId="2B47F028" wp14:editId="01D4EA7A">
                              <wp:extent cx="216000" cy="216000"/>
                              <wp:effectExtent l="19050" t="0" r="0" b="0"/>
                              <wp:docPr id="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14:paraId="70E19783" w14:textId="77777777" w:rsidR="00916806" w:rsidRDefault="00916806" w:rsidP="00434003">
                    <w:pPr>
                      <w:jc w:val="right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B19A131" wp14:editId="1149951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" name="_s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4400F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9A131" id="_s6" o:spid="_x0000_s1033" type="#_x0000_t202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zAIAIAAD4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wW/jAmiqiVUD6QrwjjEtHR0aQF/cdbTABfc/9wLVJyZj5Z6cz1bLOLEJ2Ox&#10;vJyTgeee8twjrCSoggfOxusmjFuyd6ibljKNo2HhlvpZ66T1M6sjfRrS1K3jQsUtOLdT1PParx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f1LzAIAIAAD4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254400F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EE96759" wp14:editId="6B2EB2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" name="Text Box 243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85AD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96759" id="Text Box 2439" o:spid="_x0000_s1034" type="#_x0000_t202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shHwIAAD4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QQE0RVS6iOpCvCOMS0dHRpAX9y1tMAF9z/2AtUnJkPlnpzM1ss4sQnY7F8&#10;MycDLz3lpUdYSVAFD5yN100Yt2TvUDctZRpHw8Id9bPWSesnVif6NKSpW6eFiltwaaeop7Vf/wI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LhbiyEfAgAAPg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4E685AD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992EFA8" wp14:editId="1500FD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" name="Text Box 243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12A82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2EFA8" id="Text Box 2435" o:spid="_x0000_s1035" type="#_x0000_t202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7NHwIAAD4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0QkJoiqllAdSVeEcYhp6ejSAv7krKcBLrj/sReoODMfLPXmZrZYxIlPxmL5&#10;Zk4GXnrKS4+wkqAKHjgbr5swbsneoW5ayjSOhoU76metk9ZPrE70aUhTt04LFbfg0k5RT2u//gU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BgVfs0fAgAAPg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6912A82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216D3AE" wp14:editId="20C3AB5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" name="Text Box 244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2642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6D3AE" id="Text Box 2447" o:spid="_x0000_s1036" type="#_x0000_t202" style="position:absolute;margin-left:0;margin-top:0;width:50pt;height:50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Tq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RxyhBlLaE6krAI4xTT1tGlBfzJWU8TXHD/Yy9QcWY+WGrOzWyxiCOfjMXy&#10;zZwMvPSUlx5hJUEVPHA2XjdhXJO9Q920lGmcDQt31NBaJ7GfWJ3405Smdp02Kq7BpZ2invZ+/Qs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ET7ZOo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3772642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91802D" wp14:editId="21EF081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4" name="Text Box 244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FA68F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1802D" id="Text Box 2440" o:spid="_x0000_s1037" type="#_x0000_t202" style="position:absolute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EG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RxEjnKWkJ1JGERximmraNLC/iTs54muOD+x16g4sx8sNScm9liEUc+GYvl&#10;mzkZeOkpLz3CSoIqeOBsvG7CuCZ7h7ppKdM4GxbuqKG1TmI/sTrxpylN7TptVFyDSztFPe39+hc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ktZEG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9FA68F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A15B6EA" wp14:editId="5E170C1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5" name="Text Box 244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B20DA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B6EA" id="Text Box 2449" o:spid="_x0000_s1038" type="#_x0000_t202" style="position:absolute;margin-left:0;margin-top:0;width:50pt;height:5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/o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PGaIspZQHUlYhHGKaevo0gL+5KynCS64/7EXqDgzHyw152a2WMSRT8Zi&#10;+WZOBl56ykuPsJKgCh44G6+bMK7J3qFuWso0zoaFO2porZPYT6xO/GlKU7tOGxXX4NJOUU97v/4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FYP/o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69B20DA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536D8F2" wp14:editId="142D7D8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6" name="Text Box 244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079094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6D8F2" id="Text Box 2441" o:spid="_x0000_s1039" type="#_x0000_t202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oEIQ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kjji5ghylpC9UDCIoxTTFtHlxbwF2c9TXDB/c+9QMWZ+WipOdezxSKOfDIW&#10;y7dzMvDcU557hJUEVfDA2XjdhHFN9g5101KmcTYs3FJDa53EfmZ15E9Tmtp13Ki4Bud2inre+/Uj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5S4KB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3079094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036688F" wp14:editId="325603B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7" name="Text Box 244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F29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6688F" id="Text Box 2446" o:spid="_x0000_s1040" type="#_x0000_t202" style="position:absolute;margin-left:0;margin-top:0;width:50pt;height:50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Pv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ImaIspZQHUlYhHGKaevo0gL+5KynCS64/7EXqDgzHyw152a2WMSRT8Zi&#10;+WZOBl56ykuPsJKgCh44G6+bMK7J3qFuWso0zoaFO2porZPYT6xO/GlKU7tOGxXX4NJOUU97v/4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GzVPv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2F24F29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8D9BEE1" wp14:editId="447C7C1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8" name="Text Box 24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D6D76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9BEE1" id="Text Box 2436" o:spid="_x0000_s1041" type="#_x0000_t202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YD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MmaIspZQHUlYhHGKaevo0gL+5KynCS64/7EXqDgzHyw152a2WMSRT8Zi&#10;+WZOBl56ykuPsJKgCh44G6+bMK7J3qFuWso0zoaFO2porZPYT6xO/GlKU7tOGxXX4NJOUU97v/4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mg6YD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FD6D76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6B0E9E6" wp14:editId="7C0A063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9" name="Text Box 245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835DE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0E9E6" id="Text Box 2451" o:spid="_x0000_s1042" type="#_x0000_t202" style="position:absolute;margin-left:0;margin-top:0;width:50pt;height:50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jtIA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6TxKmaIspZQPZCwCOMU09bRpQX8yVlPE1xw/+MgUHFmPlhqzv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HVsjt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29835DE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79CD73A" wp14:editId="46F999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0" name="Text Box 244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67670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CD73A" id="Text Box 2442" o:spid="_x0000_s1043" type="#_x0000_t202" style="position:absolute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0BIAIAAD8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6TxZcwQZS2heiBhEcYppq2jSwv4i7OeJrjg/udeoOLMfLTUnOvZYhFHPhmL&#10;5eWcDDz3lOceYSVBFTxwNl43YVyTvUPdtJRpnA0Lt9TQWiexn1kd+dOUpnYdNyquwbmdop73fv0I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nGD0B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1967670B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92C202" wp14:editId="4929A74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1" name="Text Box 244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A409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2C202" id="Text Box 2445" o:spid="_x0000_s1044" type="#_x0000_t202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rgIA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6TxKmaIspZQPZCwCOMU09bRpQX8yVlPE1xw/+MgUHFmPlhqzv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Alwrg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62A409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E0460C8" wp14:editId="6901C5C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22" name="AutoShape 244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E061C" id="AutoShape 2448" o:spid="_x0000_s1026" style="position:absolute;margin-left:0;margin-top:0;width:50pt;height:50pt;z-index:25171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40C4293" wp14:editId="6562C37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3" name="Text Box 243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F93734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C4293" id="Text Box 2437" o:spid="_x0000_s1045" type="#_x0000_t202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8MIA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kjjVcwQZS2heiBhEcYppq2jSwv4k7OeJrjg/sdBoOLMfLDUnN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g2f8M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19F93734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8F27432" wp14:editId="2860573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4" name="Text Box 245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3A2C4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27432" id="Text Box 2456" o:spid="_x0000_s1046" type="#_x0000_t202" style="position:absolute;margin-left:0;margin-top:0;width:50pt;height:5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tL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WfpwxR1hKqIwmLME4xbR1dWsCfnPU0wQX3P/YCFWfmg6Xm3MwWizjyyVgs&#10;3xAQw0tPeekRVhJUwQNn43UTxjXZO9RNS5nG2bBwRw2tdRL7idWJP01patdpo+IaXNop6mnv17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vBltL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6703A2C4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2FEA38A" wp14:editId="4DD48E5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5" name="Text Box 244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7A11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FEA38A" id="Text Box 2443" o:spid="_x0000_s1047" type="#_x0000_t202" style="position:absolute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6n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WfJ5Gj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PSK6n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1A7A11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E659C0F" wp14:editId="4B20E05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6" name="Text Box 245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AC5355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59C0F" id="Text Box 2452" o:spid="_x0000_s1048" type="#_x0000_t202" style="position:absolute;margin-left:0;margin-top:0;width:50pt;height:50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7p3AS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4AC5355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74B2ADE" wp14:editId="29B8688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7" name="Text Box 244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F011A7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B2ADE" id="Text Box 2444" o:spid="_x0000_s1049" type="#_x0000_t202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TtM1p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60F011A7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28DFF3F" wp14:editId="3C85DA5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8" name="Text Box 245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A5697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DFF3F" id="Text Box 2453" o:spid="_x0000_s1050" type="#_x0000_t202" style="position:absolute;margin-left:0;margin-top:0;width:50pt;height:50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xO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WfL2K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7TBsT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1A5697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6154BBC" wp14:editId="2A07643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9" name="Text Box 245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E5BB7D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54BBC" id="Text Box 2455" o:spid="_x0000_s1051" type="#_x0000_t202" style="position:absolute;margin-left:0;margin-top:0;width:50pt;height:5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TX6Zo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48E5BB7D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89D0BDD" wp14:editId="3BDD14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0" name="Text Box 245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640E2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D0BDD" id="Text Box 2450" o:spid="_x0000_s1052" type="#_x0000_t202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dMIQ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wWfr2KGKGsJ1QMJizBOMW0dXVrAn5z1NMEF9z8OAhVn5oOl5lzP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7Kv3T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03640E2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B70C55D" wp14:editId="2050578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1" name="Text Box 245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EB87F7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0C55D" id="Text Box 2454" o:spid="_x0000_s1053" type="#_x0000_t202" style="position:absolute;margin-left:0;margin-top:0;width:50pt;height:5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KgIQIAAD8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wWfX8YMUdYSqgcSFmGcYto6urSAvzjraYIL7n/uBSrOzEdLzbmeLRZx5JOx&#10;WF7OycBzT3nuEVYSVMEDZ+N1E8Y12TvUTUuZxtmwcEsNrXUS+5nVkT9NaWrXcaPiGpzbKep579eP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TOUCo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7EB87F7" w14:textId="77777777" w:rsidR="00916806" w:rsidRDefault="00916806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3FBAC" w14:textId="77777777" w:rsidR="00916806" w:rsidRPr="006F06A2" w:rsidRDefault="00916806" w:rsidP="004222ED"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53BA319" wp14:editId="1BECDEF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2346960" cy="1321435"/>
              <wp:effectExtent l="0" t="0" r="15240" b="12065"/>
              <wp:wrapSquare wrapText="bothSides"/>
              <wp:docPr id="32" name="Text Box 2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1322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43"/>
                          </w:tblGrid>
                          <w:tr w:rsidR="00916806" w:rsidRPr="00456FD8" w14:paraId="50D3DEE2" w14:textId="77777777" w:rsidTr="00A9760E">
                            <w:trPr>
                              <w:trHeight w:val="2551"/>
                            </w:trPr>
                            <w:tc>
                              <w:tcPr>
                                <w:tcW w:w="3043" w:type="dxa"/>
                                <w:vAlign w:val="center"/>
                              </w:tcPr>
                              <w:sdt>
                                <w:sdtPr>
                                  <w:alias w:val="CustomElements.Header.TextFolgeseiten"/>
                                  <w:id w:val="1765030211"/>
                                  <w:dataBinding w:xpath="//Text[@id='CustomElements.Header.TextFolgeseiten']" w:storeItemID="{52332732-FFD2-4205-BFBF-DE66C2B56137}"/>
                                  <w:text w:multiLine="1"/>
                                </w:sdtPr>
                                <w:sdtEndPr/>
                                <w:sdtContent>
                                  <w:p w14:paraId="079D2F98" w14:textId="77777777" w:rsidR="00916806" w:rsidRDefault="00B611AC" w:rsidP="00D74AAE">
                                    <w:pPr>
                                      <w:pStyle w:val="BriefKopf"/>
                                    </w:pPr>
                                    <w:r>
                                      <w:t>Bildungsdirektion</w:t>
                                    </w:r>
                                    <w:r>
                                      <w:br/>
                                      <w:t>Bildungsplanung</w:t>
                                    </w:r>
                                  </w:p>
                                </w:sdtContent>
                              </w:sdt>
                              <w:p w14:paraId="3437841B" w14:textId="77777777" w:rsidR="00916806" w:rsidRPr="00456FD8" w:rsidRDefault="00916806" w:rsidP="00D74AAE">
                                <w:pPr>
                                  <w:pStyle w:val="BriefKopf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B1A61F2" w14:textId="77777777" w:rsidR="00916806" w:rsidRPr="00456FD8" w:rsidRDefault="00916806" w:rsidP="00D74AAE">
                          <w:pPr>
                            <w:pStyle w:val="BriefKopf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BA319" id="_x0000_t202" coordsize="21600,21600" o:spt="202" path="m,l,21600r21600,l21600,xe">
              <v:stroke joinstyle="miter"/>
              <v:path gradientshapeok="t" o:connecttype="rect"/>
            </v:shapetype>
            <v:shape id="Text Box 2362" o:spid="_x0000_s1054" type="#_x0000_t202" style="position:absolute;margin-left:133.6pt;margin-top:0;width:184.8pt;height:104.05pt;z-index: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043"/>
                    </w:tblGrid>
                    <w:tr w:rsidR="00916806" w:rsidRPr="00456FD8" w14:paraId="50D3DEE2" w14:textId="77777777" w:rsidTr="00A9760E">
                      <w:trPr>
                        <w:trHeight w:val="2551"/>
                      </w:trPr>
                      <w:tc>
                        <w:tcPr>
                          <w:tcW w:w="3043" w:type="dxa"/>
                          <w:vAlign w:val="center"/>
                        </w:tcPr>
                        <w:sdt>
                          <w:sdtPr>
                            <w:alias w:val="CustomElements.Header.TextFolgeseiten"/>
                            <w:id w:val="1765030211"/>
                            <w:dataBinding w:xpath="//Text[@id='CustomElements.Header.TextFolgeseiten']" w:storeItemID="{52332732-FFD2-4205-BFBF-DE66C2B56137}"/>
                            <w:text w:multiLine="1"/>
                          </w:sdtPr>
                          <w:sdtEndPr/>
                          <w:sdtContent>
                            <w:p w14:paraId="079D2F98" w14:textId="77777777" w:rsidR="00916806" w:rsidRDefault="00B611AC" w:rsidP="00D74AAE">
                              <w:pPr>
                                <w:pStyle w:val="BriefKopf"/>
                              </w:pPr>
                              <w:r>
                                <w:t>Bildungsdirektion</w:t>
                              </w:r>
                              <w:r>
                                <w:br/>
                                <w:t>Bildungsplanung</w:t>
                              </w:r>
                            </w:p>
                          </w:sdtContent>
                        </w:sdt>
                        <w:p w14:paraId="3437841B" w14:textId="77777777" w:rsidR="00916806" w:rsidRPr="00456FD8" w:rsidRDefault="00916806" w:rsidP="00D74AAE">
                          <w:pPr>
                            <w:pStyle w:val="BriefKopf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B1A61F2" w14:textId="77777777" w:rsidR="00916806" w:rsidRPr="00456FD8" w:rsidRDefault="00916806" w:rsidP="00D74AAE">
                    <w:pPr>
                      <w:pStyle w:val="BriefKopf"/>
                      <w:rPr>
                        <w:sz w:val="2"/>
                        <w:szCs w:val="2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69332869" wp14:editId="6AA22D3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3" name="_s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ACD55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332869" id="_x0000_s1055" type="#_x0000_t202" style="position:absolute;margin-left:0;margin-top:0;width:50pt;height:50pt;z-index:25158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CtIQ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go+X8UMUdYSqgcSFmGcYto6urSAPznraYIL7n8cBCrOzAdLzVnN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SyTAr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C6ACD55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6AACA3F7" wp14:editId="7C1B1B8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4" name="Text Box 233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19D57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CA3F7" id="Text Box 2331" o:spid="_x0000_s1056" type="#_x0000_t202" style="position:absolute;margin-left:0;margin-top:0;width:50pt;height:50pt;z-index:2515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" filled="f">
              <o:lock v:ext="edit" selection="t"/>
              <v:textbox>
                <w:txbxContent>
                  <w:p w14:paraId="7C19D57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36FC4AAF" wp14:editId="07C9F56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35" name="AutoShape 234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A3E19" id="AutoShape 2342" o:spid="_x0000_s1026" style="position:absolute;margin-left:0;margin-top:0;width:50pt;height:50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69D8B52D" wp14:editId="39AB7F1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6" name="_s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64D8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8B52D" id="_s7" o:spid="_x0000_s1057" type="#_x0000_t202" style="position:absolute;margin-left:0;margin-top:0;width:50pt;height:50pt;z-index:25158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RxIA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p+kUSOspZQPZCwCOMU09bRpQX8xVlPE1xw/3MvUHFmPlpqzvVssYgjn4zF&#10;8u2cDDz3lOceYSVBFTxwNl43YVyTvUPdtJRpnA0Lt9TQWiexn1kd+dOUpnYdNyquwbmdop73fv0I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pHpRx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55864D8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0337D6AD" wp14:editId="1033503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7" name="_s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43AB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7D6AD" id="_x0000_s1058" type="#_x0000_t202" style="position:absolute;margin-left:0;margin-top:0;width:50pt;height:50pt;z-index:25159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SMv6n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0A743AB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1B9A0024" wp14:editId="7E04369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8" name="_s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4AE5A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A0024" id="_s8" o:spid="_x0000_s1059" type="#_x0000_t202" style="position:absolute;margin-left:0;margin-top:0;width:50pt;height:50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6IUPc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654AE5A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02AF7D67" wp14:editId="216A889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9" name="Text Box 233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8C94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F7D67" id="Text Box 2333" o:spid="_x0000_s1060" type="#_x0000_t202" style="position:absolute;margin-left:0;margin-top:0;width:50pt;height:50pt;z-index:25159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" filled="f">
              <o:lock v:ext="edit" selection="t"/>
              <v:textbox>
                <w:txbxContent>
                  <w:p w14:paraId="3038C94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F07278F" wp14:editId="2085587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0" name="Text Box 235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F63BD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7278F" id="Text Box 2352" o:spid="_x0000_s1061" type="#_x0000_t202" style="position:absolute;margin-left:0;margin-top:0;width:50pt;height:50pt;z-index:25161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0IQ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p+sYwZoqwlVA8kLMI4xbR1dGkBf3HW0wQX3P/cC1ScmY+WmnM9WyziyCdj&#10;sXw7JwPPPeW5R1hJUAUPnI3XTRjXZO9QNy1lGmfDwi01tNZJ7GdWR/40paldx42Ka3Bup6jnvV8/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6yijd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3F63BD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36A08E73" wp14:editId="48859FD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1" name="Text Box 234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A2DE8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08E73" id="Text Box 2343" o:spid="_x0000_s1062" type="#_x0000_t202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Sv3Nm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6A2DE8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49525260" wp14:editId="762F011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2" name="Text Box 233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E6A6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25260" id="Text Box 2334" o:spid="_x0000_s1063" type="#_x0000_t202" style="position:absolute;margin-left:0;margin-top:0;width:50pt;height:50pt;z-index:25159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6rM4d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1F4E6A6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449D5DB" wp14:editId="1F9DE7D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3" name="Text Box 235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D79D2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9D5DB" id="Text Box 2354" o:spid="_x0000_s1064" type="#_x0000_t202" style="position:absolute;margin-left:0;margin-top:0;width:50pt;height:50pt;z-index:25161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TTwPl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AD79D2B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07D3B5D7" wp14:editId="5FF3BC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4" name="Text Box 233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2AE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3B5D7" id="Text Box 2335" o:spid="_x0000_s1065" type="#_x0000_t202" style="position:absolute;margin-left:0;margin-top:0;width:50pt;height:50pt;z-index:25159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7XL6e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2E92AE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248C46A5" wp14:editId="347EEBE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5" name="Text Box 23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5D97D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C46A5" id="Text Box 2336" o:spid="_x0000_s1066" type="#_x0000_t202" style="position:absolute;margin-left:0;margin-top:0;width:50pt;height:50pt;z-index:25159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4+1XS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735D97D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042CCD18" wp14:editId="45C4D2D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6" name="Text Box 235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2F501D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CCD18" id="Text Box 2351" o:spid="_x0000_s1067" type="#_x0000_t202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A+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JJGj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YtaA+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12F501D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2AD9094D" wp14:editId="6346933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7" name="Text Box 234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18A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9094D" id="Text Box 2344" o:spid="_x0000_s1068" type="#_x0000_t202" style="position:absolute;margin-left:0;margin-top:0;width:50pt;height:50pt;z-index:25160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7Q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zGO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+WDO0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038D18A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258B2A7B" wp14:editId="66E987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8" name="Text Box 233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B83F7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B2A7B" id="Text Box 2337" o:spid="_x0000_s1069" type="#_x0000_t202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s8IQ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q+uIgZoqwlVA8kLMI4xbR1dGkBf3HW0wQX3P/cC1ScmY+WmnM9WyziyCdj&#10;sXw7JwPPPeW5R1hJUAUPnI3XTRjXZO9QNy1lGmfDwi01tNZJ7GdWR/40paldx42Ka3Bup6jnvV8/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WS47P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2B83F7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806CD45" wp14:editId="27FD863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9" name="Text Box 235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84AD8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6CD45" id="Text Box 2356" o:spid="_x0000_s1070" type="#_x0000_t202" style="position:absolute;margin-left:0;margin-top:0;width:50pt;height:50pt;z-index:25161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LX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LGK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+s1i1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684AD8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4413B883" wp14:editId="439A581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0" name="Text Box 234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0778B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3B883" id="Text Box 2345" o:spid="_x0000_s1071" type="#_x0000_t202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c7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LGO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WoOXO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140778B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331AC9E" wp14:editId="73B7E97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1" name="Text Box 233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2361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1AC9E" id="Text Box 2338" o:spid="_x0000_s1072" type="#_x0000_t202" style="position:absolute;margin-left:0;margin-top:0;width:50pt;height:50pt;z-index:25159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nVIQ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wVfrGKGKGsJ1QMJizBOMW0dXVrAn5z1NMEF9z8OAhVn5oOl5lzP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+1b51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292361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1843951" wp14:editId="7897D68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2" name="Text Box 235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F9C87A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43951" id="Text Box 2350" o:spid="_x0000_s1073" type="#_x0000_t202" style="position:absolute;margin-left:0;margin-top:0;width:50pt;height:50pt;z-index:25161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w5IQIAAD8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wVfXMYMUdYSqgcSFmGcYto6urSAvzjraYIL7n/uBSrOzEdLzbmeLRZx5JOx&#10;WF7OycBzT3nuEVYSVMEDZ+N1E8Y12TvUTUuZxtmwcEsNrXUS+5nVkT9NaWrXcaPiGpzbKep579eP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WxgMO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0F9C87A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40DEDDA" wp14:editId="556ACB4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53" name="AutoShape 235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CC69F" id="AutoShape 2353" o:spid="_x0000_s1026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7D05C2E6" wp14:editId="6112FCC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4" name="_s1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4B578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05C2E6" id="_s15" o:spid="_x0000_s1074" type="#_x0000_t202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vYIQ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wVfrGKGKGsJ1QMJizBOMW0dXVrAn5z1NMEF9z8OAhVn5oOl5lzP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/Jc72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494B578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3077FE4A" wp14:editId="066325D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5" name="Text Box 234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0AB805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7FE4A" id="Text Box 2347" o:spid="_x0000_s1075" type="#_x0000_t202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40IQ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gq+WMUMUdYSqgcSFmGcYto6urSAPznraYIL7n8cBCrOzAdLzVnN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XNnON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A0AB805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24B065FB" wp14:editId="1E4507B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6" name="_s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9504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065FB" id="_s16" o:spid="_x0000_s1076" type="#_x0000_t202" style="position:absolute;margin-left:0;margin-top:0;width:50pt;height:50pt;z-index:25160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8E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pgxR1hKqIwmLME4xbR1dWsCfnPU0wQX3P/YCFWfmg6Xm3MwWizjyyVgs&#10;38zJwEtPeekRVhJUwQNn43UTxjXZO9RNS5nG2bBwRw2tdRL7idWJP01patdpo+IaXNop6mnv17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erW8E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7D39504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9465797" wp14:editId="7A9B20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7" name="Text Box 236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33B3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5797" id="Text Box 2361" o:spid="_x0000_s1077" type="#_x0000_t202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5ro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JpGj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+45ro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51233B3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2C42AC54" wp14:editId="14D9CDA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8" name="Text Box 234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7471A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2AC54" id="Text Box 2348" o:spid="_x0000_s1078" type="#_x0000_t202" style="position:absolute;margin-left:0;margin-top:0;width:50pt;height:50pt;z-index:25161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QG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zmO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Xzb0B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17471A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02B2A5C2" wp14:editId="1A8DB82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9" name="_s1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F77FB5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B2A5C2" id="_s17" o:spid="_x0000_s1079" type="#_x0000_t202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HqIQ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q+vIgZoqwlVA8kLMI4xbR1dGkBf3HW0wQX3P/cC1ScmY+WmnM9WyziyCdj&#10;sXw7JwPPPeW5R1hJUAUPnI3XTRjXZO9QNy1lGmfDwi01tNZJ7GdWR/40paldx42Ka3Bup6jnvV8/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/3gB6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CF77FB5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49DE7E3F" wp14:editId="779E0B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0" name="Text Box 235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BD648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E7E3F" id="Text Box 2357" o:spid="_x0000_s1080" type="#_x0000_t202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gB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LmK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XJtYA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FBD648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533E9E9" wp14:editId="33A14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1" name="Text Box 234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487B2E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3E9E9" id="Text Box 2349" o:spid="_x0000_s1081" type="#_x0000_t202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3tIQ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VfLmOGKGsJ1ZGERRinmLaOLi3gT856muCC+x97gYoz88FSc25mi0Uc+WQs&#10;lm/mZOClp7z0CCsJquCBs/G6CeOa7B3qpqVM42xYuKOG1jqJ/cTqxJ+mNLXrtFFxDS7tFPW09+tf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/NWt7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5487B2E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4DACC185" wp14:editId="7788D8B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2" name="_s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87D67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CC185" id="_x0000_s1082" type="#_x0000_t202" style="position:absolute;margin-left:0;margin-top:0;width:50pt;height:50pt;z-index:25159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MDIQ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wVfrmKGKGsJ1QMJizBOMW0dXVrAn5z1NMEF9z8OAhVn5oOl5lzP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XQDDAy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6987D67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7EED6AC" wp14:editId="00AE576F">
              <wp:simplePos x="0" y="0"/>
              <wp:positionH relativeFrom="page">
                <wp:align>right</wp:align>
              </wp:positionH>
              <wp:positionV relativeFrom="page">
                <wp:posOffset>702310</wp:posOffset>
              </wp:positionV>
              <wp:extent cx="2664000" cy="288000"/>
              <wp:effectExtent l="0" t="0" r="3175" b="17145"/>
              <wp:wrapNone/>
              <wp:docPr id="63" name="Text Box 2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4000" cy="28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Profile.Org.Kanton"/>
                            <w:id w:val="210308516"/>
                            <w:dataBinding w:xpath="/ooImg/Profile.Org.Kanton" w:storeItemID="{0A700F79-B6FF-41B2-BE30-7FCF962D1FD9}"/>
                            <w:picture/>
                          </w:sdtPr>
                          <w:sdtEndPr/>
                          <w:sdtContent>
                            <w:p w14:paraId="313B74A5" w14:textId="77777777" w:rsidR="00916806" w:rsidRDefault="00916806" w:rsidP="004222ED">
                              <w:r>
                                <w:rPr>
                                  <w:noProof/>
                                  <w:lang w:eastAsia="de-CH"/>
                                </w:rPr>
                                <w:drawing>
                                  <wp:inline distT="0" distB="0" distL="0" distR="0" wp14:anchorId="603409C8" wp14:editId="47683817">
                                    <wp:extent cx="216000" cy="216000"/>
                                    <wp:effectExtent l="19050" t="0" r="0" b="0"/>
                                    <wp:docPr id="6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6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50F6B169" w14:textId="77777777" w:rsidR="00916806" w:rsidRDefault="00916806" w:rsidP="004222E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ED6AC" id="Text Box 2363" o:spid="_x0000_s1083" type="#_x0000_t202" style="position:absolute;margin-left:158.55pt;margin-top:55.3pt;width:209.75pt;height:22.7pt;z-index:251625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Av2AEAAJkDAAAOAAAAZHJzL2Uyb0RvYy54bWysU8GO0zAQvSPxD5bvNGkFpY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" filled="f" stroked="f">
              <v:textbox inset="0,0,0,0">
                <w:txbxContent>
                  <w:sdt>
                    <w:sdtPr>
                      <w:alias w:val="Profile.Org.Kanton"/>
                      <w:id w:val="210308516"/>
                      <w:dataBinding w:xpath="/ooImg/Profile.Org.Kanton" w:storeItemID="{0A700F79-B6FF-41B2-BE30-7FCF962D1FD9}"/>
                      <w:picture/>
                    </w:sdtPr>
                    <w:sdtEndPr/>
                    <w:sdtContent>
                      <w:p w14:paraId="313B74A5" w14:textId="77777777" w:rsidR="00916806" w:rsidRDefault="00916806" w:rsidP="004222ED">
                        <w:r>
                          <w:rPr>
                            <w:noProof/>
                            <w:lang w:eastAsia="de-CH"/>
                          </w:rPr>
                          <w:drawing>
                            <wp:inline distT="0" distB="0" distL="0" distR="0" wp14:anchorId="603409C8" wp14:editId="47683817">
                              <wp:extent cx="216000" cy="216000"/>
                              <wp:effectExtent l="19050" t="0" r="0" b="0"/>
                              <wp:docPr id="6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14:paraId="50F6B169" w14:textId="77777777" w:rsidR="00916806" w:rsidRDefault="00916806" w:rsidP="004222ED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3B5CF3B9" wp14:editId="77FED51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6" name="Text Box 234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10583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CF3B9" id="Text Box 2346" o:spid="_x0000_s1084" type="#_x0000_t202" style="position:absolute;margin-left:0;margin-top:0;width:50pt;height:50pt;z-index:25160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EOIQ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wVfrmKGKGsJ1QMJizBOMW0dXVrAn5z1NMEF9z8OAhVn5oOl5lzP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WsEBD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610583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6422409" wp14:editId="326D1B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7" name="Text Box 235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A4EB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22409" id="Text Box 2358" o:spid="_x0000_s1085" type="#_x0000_t202" style="position:absolute;margin-left:0;margin-top:0;width:50pt;height:50pt;z-index:25162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TiIQ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gq+XMUMUdYSqgcSFmGcYto6urSAPznraYIL7n8cBCrOzAdLzVnNFos48slY&#10;LN/MycBLT3npEVYSVMEDZ+N1G8Y1OTjUTUuZxtmwcEsNrXUS+4nViT9NaWrXaaPiGlzaKepp7ze/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+o/04i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674A4EB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ED05999" wp14:editId="3A09F90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8" name="Text Box 236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8AF76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05999" id="Text Box 2360" o:spid="_x0000_s1086" type="#_x0000_t202" style="position:absolute;margin-left:0;margin-top:0;width:50pt;height:50pt;z-index:25162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Cl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yRDyhBlLaE6krAI4xTT1tGlBfzJWU8TXHD/Yy9QcWY+WGrOzWyxiCOfjMXy&#10;zZwMvPSUlx5hJUEVPHA2XjdhXJO9Q920lGmcDQt31NBaJ7GfWJ3405Smdp02Kq7BpZ2invZ+/Qs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PVQUKU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748AF76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BA469F3" wp14:editId="5D815D4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9" name="Text Box 235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1F40A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469F3" id="Text Box 2355" o:spid="_x0000_s1087" type="#_x0000_t202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VJ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yRDEjnKWkJ1JGERximmraNLC/iTs54muOD+x16g4sx8sNScm9liEUc+GYvl&#10;mzkZeOkpLz3CSoIqeOBsvG7CuCZ7h7ppKdM4GxbuqKG1TmI/sTrxpylN7TptVFyDSztFPe39+hc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VHqVJ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13E1F40A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46E44A01" wp14:editId="3EF7E0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0" name="Text Box 235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C634D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44A01" id="Text Box 2359" o:spid="_x0000_s1088" type="#_x0000_t202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un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yTDPGaIspZQHUlYhHGKaevo0gL+5KynCS64/7EXqDgzHyw152a2WMSRT8Zi&#10;+WZOBl56ykuPsJKgCh44G6+bMK7J3qFuWso0zoaFO2porZPYT6xO/GlKU7tOGxXX4NJOUU97v/4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0y8un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6BC634D" w14:textId="77777777" w:rsidR="00916806" w:rsidRDefault="00916806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C54FE" w14:textId="77777777" w:rsidR="00916806" w:rsidRPr="00913E6D" w:rsidRDefault="00916806" w:rsidP="00913E6D"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6743926" wp14:editId="0E76B75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5403850" cy="2597150"/>
              <wp:effectExtent l="0" t="0" r="6350" b="12700"/>
              <wp:wrapSquare wrapText="bothSides"/>
              <wp:docPr id="7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0" cy="259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1"/>
                            </w:rPr>
                            <w:alias w:val="Text"/>
                            <w:tag w:val="2423437626"/>
                            <w:id w:val="-7062662"/>
                          </w:sdtPr>
                          <w:sdtEndPr/>
                          <w:sdtContent>
                            <w:tbl>
                              <w:tblPr>
                                <w:tblW w:w="8500" w:type="dxa"/>
                                <w:tblInd w:w="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00"/>
                              </w:tblGrid>
                              <w:tr w:rsidR="00457C3D" w:rsidRPr="00457C3D" w14:paraId="18ED3E7D" w14:textId="77777777" w:rsidTr="00D93A70">
                                <w:trPr>
                                  <w:trHeight w:val="1162"/>
                                </w:trPr>
                                <w:sdt>
                                  <w:sdtPr>
                                    <w:rPr>
                                      <w:sz w:val="21"/>
                                    </w:rPr>
                                    <w:alias w:val="CustomElements.Header.Formular.Basis.Script1"/>
                                    <w:id w:val="-161853717"/>
                                    <w:dataBinding w:xpath="//Text[@id='CustomElements.Header.Formular.Basis.Script1']" w:storeItemID="{52332732-FFD2-4205-BFBF-DE66C2B56137}"/>
                                    <w:text w:multiLine="1"/>
                                  </w:sdtPr>
                                  <w:sdtEndPr>
                                    <w:rPr>
                                      <w:sz w:val="16"/>
                                    </w:rPr>
                                  </w:sdtEndPr>
                                  <w:sdtContent>
                                    <w:tc>
                                      <w:tcPr>
                                        <w:tcW w:w="8500" w:type="dxa"/>
                                        <w:vAlign w:val="bottom"/>
                                      </w:tcPr>
                                      <w:p w14:paraId="482A46DC" w14:textId="77777777" w:rsidR="00457C3D" w:rsidRPr="00457C3D" w:rsidRDefault="00B611AC" w:rsidP="00457C3D">
                                        <w:pPr>
                                          <w:pStyle w:val="BriefKopf"/>
                                        </w:pPr>
                                        <w:r>
                                          <w:t>Kanton Zürich</w:t>
                                        </w:r>
                                        <w:r>
                                          <w:br/>
                                          <w:t>Bildungsdirektion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457C3D" w:rsidRPr="00457C3D" w14:paraId="1EFE8BD7" w14:textId="77777777" w:rsidTr="00D93A70">
                                <w:trPr>
                                  <w:trHeight w:val="20"/>
                                </w:trPr>
                                <w:sdt>
                                  <w:sdtPr>
                                    <w:alias w:val="CustomElements.Header.Formular.Basis.Script2"/>
                                    <w:id w:val="-175349573"/>
                                    <w:dataBinding w:xpath="//Text[@id='CustomElements.Header.Formular.Basis.Script2']" w:storeItemID="{52332732-FFD2-4205-BFBF-DE66C2B56137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8500" w:type="dxa"/>
                                        <w:vAlign w:val="center"/>
                                      </w:tcPr>
                                      <w:p w14:paraId="60830FB5" w14:textId="77777777" w:rsidR="00457C3D" w:rsidRPr="00457C3D" w:rsidRDefault="00B611AC" w:rsidP="00457C3D">
                                        <w:pPr>
                                          <w:pStyle w:val="BriefKopffett"/>
                                        </w:pPr>
                                        <w:r>
                                          <w:t>Bildungsplanung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457C3D" w:rsidRPr="00457C3D" w14:paraId="3692BF20" w14:textId="77777777" w:rsidTr="00D93A70">
                                <w:trPr>
                                  <w:trHeight w:val="1763"/>
                                </w:trPr>
                                <w:tc>
                                  <w:tcPr>
                                    <w:tcW w:w="8500" w:type="dxa"/>
                                  </w:tcPr>
                                  <w:sdt>
                                    <w:sdtPr>
                                      <w:alias w:val="CustomElements.Header.Formular.Basis.Script3"/>
                                      <w:id w:val="848456740"/>
                                      <w:dataBinding w:xpath="//Text[@id='CustomElements.Header.Formular.Basis.Script3']" w:storeItemID="{52332732-FFD2-4205-BFBF-DE66C2B56137}"/>
                                      <w:text w:multiLine="1"/>
                                    </w:sdtPr>
                                    <w:sdtEndPr/>
                                    <w:sdtContent>
                                      <w:p w14:paraId="26477EF7" w14:textId="77777777" w:rsidR="00457C3D" w:rsidRPr="00457C3D" w:rsidRDefault="00B611AC" w:rsidP="00457C3D">
                                        <w:pPr>
                                          <w:pStyle w:val="BriefKopf"/>
                                        </w:pPr>
                                        <w:r>
                                          <w:t>Bildungsmonitoring</w:t>
                                        </w:r>
                                        <w:r>
                                          <w:br/>
                                        </w:r>
                                      </w:p>
                                    </w:sdtContent>
                                  </w:sdt>
                                  <w:p w14:paraId="1FDE84A0" w14:textId="77777777" w:rsidR="00457C3D" w:rsidRPr="00457C3D" w:rsidRDefault="00457C3D" w:rsidP="00457C3D">
                                    <w:pPr>
                                      <w:pStyle w:val="BriefKopf"/>
                                    </w:pPr>
                                  </w:p>
                                </w:tc>
                              </w:tr>
                            </w:tbl>
                            <w:p w14:paraId="571913B2" w14:textId="66EA65CE" w:rsidR="00913E6D" w:rsidRPr="00457C3D" w:rsidRDefault="00510D61" w:rsidP="00314B86">
                              <w:pPr>
                                <w:pStyle w:val="Grundtext"/>
                              </w:pP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743926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89" type="#_x0000_t202" style="position:absolute;margin-left:0;margin-top:0;width:425.5pt;height:204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" filled="f" stroked="f">
              <v:textbox inset="0,0,0,0">
                <w:txbxContent>
                  <w:sdt>
                    <w:sdtPr>
                      <w:rPr>
                        <w:sz w:val="21"/>
                      </w:rPr>
                      <w:alias w:val="Text"/>
                      <w:tag w:val="2423437626"/>
                      <w:id w:val="-7062662"/>
                    </w:sdtPr>
                    <w:sdtEndPr/>
                    <w:sdtContent>
                      <w:tbl>
                        <w:tblPr>
                          <w:tblW w:w="8500" w:type="dxa"/>
                          <w:tblInd w:w="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00"/>
                        </w:tblGrid>
                        <w:tr w:rsidR="00457C3D" w:rsidRPr="00457C3D" w14:paraId="18ED3E7D" w14:textId="77777777" w:rsidTr="00D93A70">
                          <w:trPr>
                            <w:trHeight w:val="1162"/>
                          </w:trPr>
                          <w:sdt>
                            <w:sdtPr>
                              <w:rPr>
                                <w:sz w:val="21"/>
                              </w:rPr>
                              <w:alias w:val="CustomElements.Header.Formular.Basis.Script1"/>
                              <w:id w:val="-161853717"/>
                              <w:dataBinding w:xpath="//Text[@id='CustomElements.Header.Formular.Basis.Script1']" w:storeItemID="{52332732-FFD2-4205-BFBF-DE66C2B56137}"/>
                              <w:text w:multiLine="1"/>
                            </w:sdtPr>
                            <w:sdtEndPr>
                              <w:rPr>
                                <w:sz w:val="16"/>
                              </w:rPr>
                            </w:sdtEndPr>
                            <w:sdtContent>
                              <w:tc>
                                <w:tcPr>
                                  <w:tcW w:w="8500" w:type="dxa"/>
                                  <w:vAlign w:val="bottom"/>
                                </w:tcPr>
                                <w:p w14:paraId="482A46DC" w14:textId="77777777" w:rsidR="00457C3D" w:rsidRPr="00457C3D" w:rsidRDefault="00B611AC" w:rsidP="00457C3D">
                                  <w:pPr>
                                    <w:pStyle w:val="BriefKopf"/>
                                  </w:pPr>
                                  <w:r>
                                    <w:t>Kanton Zürich</w:t>
                                  </w:r>
                                  <w:r>
                                    <w:br/>
                                    <w:t>Bildungsdirektion</w:t>
                                  </w:r>
                                </w:p>
                              </w:tc>
                            </w:sdtContent>
                          </w:sdt>
                        </w:tr>
                        <w:tr w:rsidR="00457C3D" w:rsidRPr="00457C3D" w14:paraId="1EFE8BD7" w14:textId="77777777" w:rsidTr="00D93A70">
                          <w:trPr>
                            <w:trHeight w:val="20"/>
                          </w:trPr>
                          <w:sdt>
                            <w:sdtPr>
                              <w:alias w:val="CustomElements.Header.Formular.Basis.Script2"/>
                              <w:id w:val="-175349573"/>
                              <w:dataBinding w:xpath="//Text[@id='CustomElements.Header.Formular.Basis.Script2']" w:storeItemID="{52332732-FFD2-4205-BFBF-DE66C2B56137}"/>
                              <w:text w:multiLine="1"/>
                            </w:sdtPr>
                            <w:sdtEndPr/>
                            <w:sdtContent>
                              <w:tc>
                                <w:tcPr>
                                  <w:tcW w:w="8500" w:type="dxa"/>
                                  <w:vAlign w:val="center"/>
                                </w:tcPr>
                                <w:p w14:paraId="60830FB5" w14:textId="77777777" w:rsidR="00457C3D" w:rsidRPr="00457C3D" w:rsidRDefault="00B611AC" w:rsidP="00457C3D">
                                  <w:pPr>
                                    <w:pStyle w:val="BriefKopffett"/>
                                  </w:pPr>
                                  <w:r>
                                    <w:t>Bildungsplanung</w:t>
                                  </w:r>
                                </w:p>
                              </w:tc>
                            </w:sdtContent>
                          </w:sdt>
                        </w:tr>
                        <w:tr w:rsidR="00457C3D" w:rsidRPr="00457C3D" w14:paraId="3692BF20" w14:textId="77777777" w:rsidTr="00D93A70">
                          <w:trPr>
                            <w:trHeight w:val="1763"/>
                          </w:trPr>
                          <w:tc>
                            <w:tcPr>
                              <w:tcW w:w="8500" w:type="dxa"/>
                            </w:tcPr>
                            <w:sdt>
                              <w:sdtPr>
                                <w:alias w:val="CustomElements.Header.Formular.Basis.Script3"/>
                                <w:id w:val="848456740"/>
                                <w:dataBinding w:xpath="//Text[@id='CustomElements.Header.Formular.Basis.Script3']" w:storeItemID="{52332732-FFD2-4205-BFBF-DE66C2B56137}"/>
                                <w:text w:multiLine="1"/>
                              </w:sdtPr>
                              <w:sdtEndPr/>
                              <w:sdtContent>
                                <w:p w14:paraId="26477EF7" w14:textId="77777777" w:rsidR="00457C3D" w:rsidRPr="00457C3D" w:rsidRDefault="00B611AC" w:rsidP="00457C3D">
                                  <w:pPr>
                                    <w:pStyle w:val="BriefKopf"/>
                                  </w:pPr>
                                  <w:r>
                                    <w:t>Bildungsmonitoring</w:t>
                                  </w:r>
                                  <w:r>
                                    <w:br/>
                                  </w:r>
                                </w:p>
                              </w:sdtContent>
                            </w:sdt>
                            <w:p w14:paraId="1FDE84A0" w14:textId="77777777" w:rsidR="00457C3D" w:rsidRPr="00457C3D" w:rsidRDefault="00457C3D" w:rsidP="00457C3D">
                              <w:pPr>
                                <w:pStyle w:val="BriefKopf"/>
                              </w:pPr>
                            </w:p>
                          </w:tc>
                        </w:tr>
                      </w:tbl>
                      <w:p w14:paraId="571913B2" w14:textId="66EA65CE" w:rsidR="00913E6D" w:rsidRPr="00457C3D" w:rsidRDefault="00510D61" w:rsidP="00314B86">
                        <w:pPr>
                          <w:pStyle w:val="Grundtext"/>
                        </w:pP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8A3028F" wp14:editId="00A613C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2" name="_s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837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028F" id="_s9" o:spid="_x0000_s1090" type="#_x0000_t202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eg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yTDImaIspZQHUlYhHGKaevo0gL+5KynCS64/7EXqDgzHyw152a2WMSRT8Zi&#10;+WZOBl56ykuPsJKgCh44G6+bMK7J3qFuWso0zoaFO2porZPYT6xO/GlKU7tOGxXX4NJOUU97v/4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3Zmeg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6B86837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E515503" wp14:editId="11375C3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3" name="Text Box 236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2B031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15503" id="Text Box 2364" o:spid="_x0000_s1091" type="#_x0000_t202" style="position:absolute;margin-left:0;margin-top:0;width:50pt;height:50pt;z-index:25163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" filled="f">
              <o:lock v:ext="edit" selection="t"/>
              <v:textbox>
                <w:txbxContent>
                  <w:p w14:paraId="052B031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3DA50D4" wp14:editId="395B7F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4" name="_s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C823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A50D4" id="_s10" o:spid="_x0000_s1092" type="#_x0000_t202" style="position:absolute;margin-left:0;margin-top:0;width:50pt;height:50pt;z-index:25162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yiIA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yTDKmaIspZQPZCwCOMU09bRpQX8yVlPE1xw/+MgUHFmPlhqzv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2/fyi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48C823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628CB9D" wp14:editId="661809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5" name="_s1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4DA694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8CB9D" id="_s19" o:spid="_x0000_s1093" type="#_x0000_t202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" filled="f">
              <o:lock v:ext="edit" selection="t"/>
              <v:textbox>
                <w:txbxContent>
                  <w:p w14:paraId="294DA694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3302CB7" wp14:editId="2A30467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6" name="_s1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5924E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02CB7" id="_s11" o:spid="_x0000_s1094" type="#_x0000_t202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6vIA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yTDKmaIspZQPZCwCOMU09bRpQX8yVlPE1xw/+MgUHFmPlhqzv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DxPD6v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35924E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0B2E5A" wp14:editId="5CFDE93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7" name="Text Box 238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970A1E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B2E5A" id="Text Box 2386" o:spid="_x0000_s1095" type="#_x0000_t20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tDIA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kiGVcwQZS2heiBhEcYppq2jSwv4k7OeJrjg/sdBoOLMfLDUnNVssYgjn4zF&#10;8s2cDLz0lJceYSVBFTxwNl63YVyTg0PdtJRpnA0Lt9TQWiexn1id+NOUpnadNiquwaWdop72fvM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BRcstD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18970A1E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E9D25B" wp14:editId="0C37B6F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78" name="AutoShape 239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6D341" id="AutoShape 2398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071F2C6" wp14:editId="3E7B6AC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9" name="_s1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8AFCF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1F2C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s12" o:spid="_x0000_s1096" type="#_x0000_t6" style="position:absolute;margin-left:0;margin-top:0;width:50pt;height:50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">
              <o:lock v:ext="edit" selection="t"/>
              <v:textbox>
                <w:txbxContent>
                  <w:p w14:paraId="4848AFCF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FBB12E8" wp14:editId="66D108E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0" name="AutoShape 237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3CF137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B12E8" id="AutoShape 2370" o:spid="_x0000_s1097" type="#_x0000_t6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" filled="f">
              <o:lock v:ext="edit" selection="t"/>
              <v:textbox>
                <w:txbxContent>
                  <w:p w14:paraId="793CF137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4E54DC" wp14:editId="641A73C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1" name="_s2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86B5B0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E54DC" id="_s20" o:spid="_x0000_s1098" type="#_x0000_t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" filled="f">
              <o:lock v:ext="edit" selection="t"/>
              <v:textbox>
                <w:txbxContent>
                  <w:p w14:paraId="1486B5B0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5D997A6" wp14:editId="679BB82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2" name="_s1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48ACDB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997A6" id="_s13" o:spid="_x0000_s1099" type="#_x0000_t6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CNMH1hIwIAADs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6548ACDB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F3E1B7" wp14:editId="362722D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3" name="_s1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32599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E1B7" id="_x0000_s1100" type="#_x0000_t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" filled="f">
              <o:lock v:ext="edit" selection="t"/>
              <v:textbox>
                <w:txbxContent>
                  <w:p w14:paraId="43232599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6715C04" wp14:editId="15E3D63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4" name="AutoShape 238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000CC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15C04" id="AutoShape 2387" o:spid="_x0000_s1101" type="#_x0000_t6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">
              <o:lock v:ext="edit" selection="t"/>
              <v:textbox>
                <w:txbxContent>
                  <w:p w14:paraId="09E000CC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9E4191" wp14:editId="324630F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5" name="Text Box 237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5995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E4191" id="Text Box 2371" o:spid="_x0000_s1102" type="#_x0000_t202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UKvGdC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0A15995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9D24788" wp14:editId="230EFC4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86" name="AutoShape 238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55223" id="AutoShape 2388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0F121C3" wp14:editId="0DA8F3E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7" name="AutoShape 237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7A6F91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F121C3" id="AutoShape 2372" o:spid="_x0000_s1103" type="#_x0000_t6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">
              <o:lock v:ext="edit" selection="t"/>
              <v:textbox>
                <w:txbxContent>
                  <w:p w14:paraId="507A6F91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5A0E7DD" wp14:editId="28EBDD0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88" name="AutoShape 238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5A23D" id="AutoShape 2389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B8C3EC5" wp14:editId="4E50FFD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9" name="_s2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1FDE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C3EC5" id="_s23" o:spid="_x0000_s1104" type="#_x0000_t202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V2oEeSECAAA/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E51FDE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4744ACE" wp14:editId="4C6676EF">
              <wp:simplePos x="0" y="0"/>
              <wp:positionH relativeFrom="page">
                <wp:posOffset>0</wp:posOffset>
              </wp:positionH>
              <wp:positionV relativeFrom="page">
                <wp:posOffset>3132455</wp:posOffset>
              </wp:positionV>
              <wp:extent cx="7560310" cy="7560310"/>
              <wp:effectExtent l="0" t="8255" r="2540" b="3810"/>
              <wp:wrapNone/>
              <wp:docPr id="90" name="AutoShape 24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560310" cy="7560310"/>
                      </a:xfrm>
                      <a:prstGeom prst="rtTriangle">
                        <a:avLst/>
                      </a:prstGeom>
                      <a:solidFill>
                        <a:srgbClr val="009EE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B2BC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44ACE" id="AutoShape 2430" o:spid="_x0000_s1105" type="#_x0000_t6" style="position:absolute;margin-left:0;margin-top:246.65pt;width:595.3pt;height:59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" fillcolor="#009ee0" stroked="f">
              <v:stroke joinstyle="round"/>
              <o:lock v:ext="edit" aspectratio="t"/>
              <v:textbox>
                <w:txbxContent>
                  <w:p w14:paraId="7CCB2BCB" w14:textId="77777777" w:rsidR="00916806" w:rsidRDefault="00916806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ED8E36" wp14:editId="617569D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1" name="AutoShape 239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93B3B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D8E36" id="AutoShape 2390" o:spid="_x0000_s1106" type="#_x0000_t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">
              <o:lock v:ext="edit" selection="t"/>
              <v:textbox>
                <w:txbxContent>
                  <w:p w14:paraId="7B593B3B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06AF842" wp14:editId="52C2E5E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2" name="_s2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2DEC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AF842" id="_s24" o:spid="_x0000_s1107" type="#_x0000_t202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zX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SQRI6yllAdSViEcYpp6+jSAv7krKcJLrj/sReoODMfLDXnZrZYxJFPxmL5&#10;Zk4GXnrKS4+wkqAKHjgbr5swrsneoW5ayjTOhoU7amitk9hPrE78aUpTu04bFdfg0k5RT3u//gU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DdJzNc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6D12DEC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FB88F2" wp14:editId="61C1693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3" name="Text Box 240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DCE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B88F2" id="Text Box 2400" o:spid="_x0000_s1108" type="#_x0000_t202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I5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Qwjxmi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WnKI5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60B6DCE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EDE00F" wp14:editId="67B9761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4" name="Text Box 239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75C23E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DE00F" id="Text Box 2391" o:spid="_x0000_s1109" type="#_x0000_t20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fVIA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gjgImaIspZQPZCwCOMU09bRpQX8xVlPE1xw/3MvUHFmPlpqzvVssYgjn4zF&#10;8u2cDDz3lOceYSVBFTxwNl43YVyTvUPdtJRpnA0Lt9TQWiexn1kd+dOUpnYdNyquwbmdop73fv0I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20lfV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C75C23E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F3431D" wp14:editId="1F62A0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5" name="_s2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3EA5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3431D" id="_s25" o:spid="_x0000_s1110" type="#_x0000_t202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4+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SwiBmi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VMQ4+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74B3EA5B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BAF154" wp14:editId="0FC8ED4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6" name="Text Box 239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EF793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AF154" id="Text Box 2393" o:spid="_x0000_s1111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vS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wSwjBmirCVURxIWYZxi2jq6tIA/Oetpggvuf+wFKs7MB0vNuZktFnHkk7FY&#10;vpmTgZee8tIjrCSoggfOxusmjGuyd6ibljKNs2Hhjhpa6yT2E6sTf5rS1K7TRsU1uLRT1NPer38B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1f/vS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71EF793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A42598A" wp14:editId="4E71B9D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7" name="AutoShape 239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537EFB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2598A" id="AutoShape 2392" o:spid="_x0000_s1112" type="#_x0000_t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">
              <o:lock v:ext="edit" selection="t"/>
              <v:textbox>
                <w:txbxContent>
                  <w:p w14:paraId="75537EFB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F2EAC8" wp14:editId="3125E2A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8" name="_s2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CE5C67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2EAC8" id="_s26" o:spid="_x0000_s1113" type="#_x0000_t202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DQIAIAAD8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wRwGTNEWUuoHkhYhHGKaevo0gL+4qynCS64/7kXqDgzHy0153q2WMSRT8Zi&#10;eTknA8895blHWElQBQ+cjddNGNdk71A3LWUaZ8PCLTW01knsZ1ZH/jSlqV3HjYprcG6nqOe9Xz8C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05GDQ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1CE5C67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75255E" wp14:editId="4A2754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99" name="Text Box 240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D99E2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5255E" id="Text Box 2409" o:spid="_x0000_s1114" type="#_x0000_t202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cxIA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wSwihmirCVUDyQswjjFtHV0aQF/ctbTBBfc/zgIVJyZD5aacz1bLOLIJ2Ox&#10;fDMnAy895aVHWElQBQ+cjddtGNfk4FA3LWUaZ8PCLTW01knsJ1Yn/jSlqV2njYprcGmnqKe93/wC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Ta1cx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FDD99E2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1F1D067" wp14:editId="14D4E4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0" name="_s3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6580D2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1D067" id="_s35" o:spid="_x0000_s1115" type="#_x0000_t6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">
              <o:lock v:ext="edit" selection="t"/>
              <v:textbox>
                <w:txbxContent>
                  <w:p w14:paraId="5E6580D2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64057E5" wp14:editId="2D78D5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1" name="Text Box 237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1EB27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057E5" id="Text Box 2373" o:spid="_x0000_s1116" type="#_x0000_t202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Pt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0QkZYiyllAdSViEcYpp6+jSAv7krKcJLrj/sReoODMfLDXnZrZYxJFPxmL5&#10;Zk4GXnrKS4+wkqAKHjgbr5swrsneoW5ayjTOhoU7amitk9hPrE78aUpTu04bFdfg0k5RT3u//gU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DFRA+0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1B1EB27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B0774B" wp14:editId="7FDD381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2" name="Text Box 239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C0669D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0774B" id="Text Box 2394" o:spid="_x0000_s1117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YB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0QkiRxlLaE6krAI4xTT1tGlBfzJWU8TXHD/Yy9QcWY+WGrOzWyxiCOfjMXy&#10;zZwMvPSUlx5hJUEVPHA2XjdhXJO9Q920lGmcDQt31NBaJ7GfWJ3405Smdp02Kq7BpZ2invZ+/Qs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JEf9gE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28C0669D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4BD748A" wp14:editId="532CB62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3" name="_s1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05E3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D748A" id="_x0000_s1118" type="#_x0000_t202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jv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0RkHjNEWUuojiQswjjFtHV0aQF/ctbTBBfc/9gLVJyZD5aaczNbLOLIJ2Ox&#10;fDMnAy895aVHWElQBQ+cjddNGNdk71A3LWUaZ8PCHTW01knsJ1Yn/jSlqV2njYprcGmnqKe9X/8C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wypjv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1905E3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552F8A" wp14:editId="600DA98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4" name="Text Box 240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89D9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52F8A" id="Text Box 2401" o:spid="_x0000_s1119" type="#_x0000_t202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QhG0D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C689D9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72CBB1E" wp14:editId="5A132E0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05" name="AutoShape 241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BCB76" id="AutoShape 2413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CD9FBB1" wp14:editId="419988C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6" name="_s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F82A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9FBB1" id="_s36" o:spid="_x0000_s1120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ToIA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0RkETNEWUuojiQswjjFtHV0aQF/ctbTBBfc/9gLVJyZD5aaczNbLOLIJ2Ox&#10;fDMnAy895aVHWElQBQ+cjddNGNdk71A3LWUaZ8PCHTW01knsJ1Yn/jSlqV2njYprcGmnqKe9X/8C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zZzTo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716F82A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A20D4BE" wp14:editId="188E5B7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7" name="_s1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7CFDE9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D4BE" id="_s14" o:spid="_x0000_s1121" type="#_x0000_t202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EEHwIAAD8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">
              <o:lock v:ext="edit" selection="t"/>
              <v:textbox>
                <w:txbxContent>
                  <w:p w14:paraId="1B7CFDE9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68612" wp14:editId="1A6224B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8" name="Text Box 239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449BD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68612" id="Text Box 2395" o:spid="_x0000_s1122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y/K/q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2C449BDB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27B249" wp14:editId="07EF75A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09" name="AutoShape 24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79FFB7" id="AutoShape 2402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809CE6" wp14:editId="490FDD4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10" name="AutoShape 240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CCE2D" id="AutoShape 2405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A7B4D9" wp14:editId="3CD19F1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1" name="Text Box 239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08D0BC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7B4D9" id="Text Box 2396" o:spid="_x0000_s1123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SsloG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F08D0BC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D0AF96" wp14:editId="70ECF3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2" name="_s3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D194E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0AF96" id="_s30" o:spid="_x0000_s1124" type="#_x0000_t202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1PW3n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512D194E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3F64DC" wp14:editId="140D1E4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3" name="Text Box 24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17935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F64DC" id="Text Box 2410" o:spid="_x0000_s1125" type="#_x0000_t202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Vc5gLIAIAAD8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4917935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4F0871" wp14:editId="3103CC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4" name="Text Box 240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B412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F0871" id="Text Box 2406" o:spid="_x0000_s1126" type="#_x0000_t202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mPIA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mCLqWkJ1JGURxjGmtaNLC/iTs55GuOD+x16g4sx8sNSdm9liEWc+GYvl&#10;mzkZeOkpLz3CSoIqeOBsvG7CuCd7h7ppKdM4HBbuqKO1Tmo/sToVQGOa+nVaqbgHl3aKelr89S8A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AVvmPIAIAAEA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3B9B4128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D8FC21" wp14:editId="144D770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5" name="Text Box 239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865B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8FC21" id="Text Box 2397" o:spid="_x0000_s1127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gGAxjIAIAAEA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28B865B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DAFBF6" wp14:editId="3E00F8B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6" name="Text Box 240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8C9D4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AFBF6" id="Text Box 2408" o:spid="_x0000_s1128" type="#_x0000_t202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Ac1ijS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128C9D43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6525122" wp14:editId="5EFF583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7" name="Text Box 240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68761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25122" id="Text Box 2404" o:spid="_x0000_s1129" type="#_x0000_t202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oYOXYS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568761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E85881" wp14:editId="6097FF8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18" name="AutoShape 241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B9B72" id="AutoShape 2414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323CB3" wp14:editId="1C4F7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19" name="Text Box 241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56E96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23CB3" id="Text Box 2417" o:spid="_x0000_s1130" type="#_x0000_t202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AmDOii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45B56E96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D6C312" wp14:editId="3A0655A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0" name="Text Box 241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D5AC4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6C312" id="Text Box 2411" o:spid="_x0000_s1131" type="#_x0000_t202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oi47Zi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742D5AC4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114994" wp14:editId="52407F0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1" name="Text Box 241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A35765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14994" id="Text Box 2418" o:spid="_x0000_s1132" type="#_x0000_t202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A/tViC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19A35765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F569F64" wp14:editId="092D835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2" name="Text Box 242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B5FD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69F64" id="Text Box 2427" o:spid="_x0000_s1133" type="#_x0000_t202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o7WgZC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8DB5FD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2155DEE" wp14:editId="78C1307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3" name="Text Box 241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1D33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55DEE" id="Text Box 2415" o:spid="_x0000_s1134" type="#_x0000_t202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BDqXhS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4FB1D331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66CA670" wp14:editId="3139D7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4" name="Text Box 242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17EEF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CA670" id="Text Box 2421" o:spid="_x0000_s1135" type="#_x0000_t202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pHRiaS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39017EEF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0D27EA" wp14:editId="7AC0EA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5" name="Text Box 24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BB640B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D27EA" id="Text Box 2416" o:spid="_x0000_s1136" type="#_x0000_t202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NZIA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LKWIupZQHUlZhHGMae3o0gL+5KynES64/7EXqDgzHyx152a2WMSZT8Zi&#10;+WZOBl56ykuPsJKgCh44G6+bMO7J3qFuWso0DoeFO+porZPaT6xOBdCYpn6dViruwaWdop4Wf/0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CmAMNZIAIAAEA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0FBB640B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5ECC283" wp14:editId="76EF00D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6" name="Text Box 242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E2DF40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CC283" id="Text Box 2425" o:spid="_x0000_s1137" type="#_x0000_t202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a1IQ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LKkcdS2hOpKyCOMY09rRpQX8yVlPI1xw/2MvUHFmPljqzs1ssYgzn4zF&#10;8s2cDLz0lJceYSVBFTxwNl43YdyTvUPdtJRpHA4Ld9TRWie1n1idCqAxTf06rVTcg0s7RT0t/voX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Bk42tS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DE2DF40" w14:textId="77777777" w:rsidR="00916806" w:rsidRDefault="00916806"/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F3AFA" wp14:editId="5F8655C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7" name="Text Box 242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209C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F3AFA" id="Text Box 2422" o:spid="_x0000_s1138" type="#_x0000_t202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hbIQ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bB5TRF1LqI6kLMI4xrR2dGkBf3LW0wgX3P/YC1ScmQ+WunMzWyzizCdj&#10;sXwzJwMvPeWlR1hJUAUPnI3XTRj3ZO9QNy1lGofDwh11tNZJ7SdWpwJoTFO/Ti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p5tYWy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606209C3" w14:textId="77777777" w:rsidR="00916806" w:rsidRDefault="00916806"/>
                </w:txbxContent>
              </v:textbox>
            </v:shape>
          </w:pict>
        </mc:Fallback>
      </mc:AlternateContent>
    </w:r>
    <w:sdt>
      <w:sdtPr>
        <w:alias w:val="Loewe"/>
        <w:tag w:val="1692558305"/>
        <w:id w:val="1694764351"/>
      </w:sdtPr>
      <w:sdtEndPr/>
      <w:sdtContent>
        <w:r w:rsidR="00510D61">
          <w:rPr>
            <w:noProof/>
            <w:lang w:eastAsia="de-CH"/>
          </w:rPr>
          <w:pict w14:anchorId="1033F69D">
            <v:rect id="_x0000_s3182" style="position:absolute;margin-left:28.65pt;margin-top:21.55pt;width:61.8pt;height:84.45pt;z-index:-251589632;mso-position-horizontal-relative:page;mso-position-vertical-relative:page" fillcolor="black" stroked="f">
              <w10:wrap anchorx="page" anchory="page"/>
            </v:rect>
          </w:pict>
        </w:r>
      </w:sdtContent>
    </w:sdt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F6A35F" wp14:editId="36E64E0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8" name="AutoShape 240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C780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6A35F" id="AutoShape 2403" o:spid="_x0000_s1139" type="#_x0000_t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BJwOt3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019EC780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C4C2634" wp14:editId="5062738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29" name="_s3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A27A68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C2634" id="_s31" o:spid="_x0000_s1140" type="#_x0000_t20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RcIQ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bBFTRF1LqI6kLMI4xrR2dGkBf3LW0wgX3P/YC1ScmQ+WunMzWyzizCdj&#10;sXwzJwMvPeWlR1hJUAUPnI3XTRj3ZO9QNy1lGofDwh11tNZJ7SdWpwJoTFO/Ti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pDb0XC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29A27A68" w14:textId="77777777" w:rsidR="00916806" w:rsidRDefault="00916806"/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F7E02E" wp14:editId="1F603D7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0" name="Text Box 240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0FA88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7E02E" id="Text Box 2407" o:spid="_x0000_s1141" type="#_x0000_t202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GwIQ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bBlTRF1LqI6kLMI4xrR2dGkBf3LW0wgX3P/YC1ScmQ+WunMzWyzizCdj&#10;sXwzJwMvPeWlR1hJUAUPnI3XTRj3ZO9QNy1lGofDwh11tNZJ7SdWpwJoTFO/TisV9+DSTlFPi7/+&#10;BQ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BHgBsC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570FA883" w14:textId="77777777" w:rsidR="00916806" w:rsidRDefault="00916806"/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24037C" wp14:editId="62A6776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1" name="AutoShape 241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822E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037C" id="AutoShape 2419" o:spid="_x0000_s1142" type="#_x0000_t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DruCme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0AB5822E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406019" wp14:editId="6BB36E3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2" name="AutoShape 239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1B09A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06019" id="AutoShape 2399" o:spid="_x0000_s1143" type="#_x0000_t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BL9txy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40F1B09A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97B9E6" wp14:editId="20C393E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33" name="AutoShape 241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53873" id="AutoShape 2412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">
              <o:lock v:ext="edit" selection="t"/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0D0B17" wp14:editId="316F177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4" name="AutoShape 242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840F0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D0B17" id="AutoShape 2423" o:spid="_x0000_s1144" type="#_x0000_t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DseeuT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087840F0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DE52813" wp14:editId="2B3F189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5" name="AutoShape 242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00D2B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2813" id="AutoShape 2428" o:spid="_x0000_s1145" type="#_x0000_t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BMNx5/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62C00D2B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9E97AB" wp14:editId="152D53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6" name="Text Box 242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184153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E97AB" id="Text Box 2420" o:spid="_x0000_s1146" type="#_x0000_t202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z4IA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">
              <o:lock v:ext="edit" selection="t"/>
              <v:textbox>
                <w:txbxContent>
                  <w:p w14:paraId="58184153" w14:textId="77777777" w:rsidR="00916806" w:rsidRDefault="00916806"/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F8F4DA" wp14:editId="17D6158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7" name="Text Box 242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B51F1" w14:textId="77777777" w:rsidR="00916806" w:rsidRDefault="009168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8F4DA" id="Text Box 2426" o:spid="_x0000_s1147" type="#_x0000_t202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">
              <o:lock v:ext="edit" selection="t"/>
              <v:textbox>
                <w:txbxContent>
                  <w:p w14:paraId="48DB51F1" w14:textId="77777777" w:rsidR="00916806" w:rsidRDefault="00916806"/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05B192" wp14:editId="7479DE5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38" name="AutoShape 242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tTriangl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F0DD9A" w14:textId="77777777" w:rsidR="00916806" w:rsidRDefault="00916806" w:rsidP="00766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5B192" id="AutoShape 2424" o:spid="_x0000_s1148" type="#_x0000_t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">
              <o:lock v:ext="edit" selection="t"/>
              <v:textbox>
                <w:txbxContent>
                  <w:p w14:paraId="4EF0DD9A" w14:textId="77777777" w:rsidR="00916806" w:rsidRDefault="00916806" w:rsidP="00766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913E6D">
      <w:rPr>
        <w:noProof/>
        <w:lang w:eastAsia="de-CH"/>
      </w:rPr>
      <w:drawing>
        <wp:anchor distT="0" distB="0" distL="114300" distR="114300" simplePos="0" relativeHeight="251626496" behindDoc="0" locked="0" layoutInCell="1" allowOverlap="1" wp14:anchorId="02549C10" wp14:editId="02F3B21C">
          <wp:simplePos x="0" y="0"/>
          <wp:positionH relativeFrom="page">
            <wp:posOffset>362864</wp:posOffset>
          </wp:positionH>
          <wp:positionV relativeFrom="page">
            <wp:posOffset>270662</wp:posOffset>
          </wp:positionV>
          <wp:extent cx="792633" cy="1075335"/>
          <wp:effectExtent l="19050" t="0" r="7737" b="0"/>
          <wp:wrapNone/>
          <wp:docPr id="139" name="Bild 1" descr="\\e125\Sevitec_OneOffixx\3_Customer\Zürich Kanton Baudirektion 10146\V001 OneOffixx\34_Projekt\10_Vorgaben\HeaderLogoIcon\OO\Loewe_300dpi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e125\Sevitec_OneOffixx\3_Customer\Zürich Kanton Baudirektion 10146\V001 OneOffixx\34_Projekt\10_Vorgaben\HeaderLogoIcon\OO\Loewe_300dpi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363" cy="1077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60C8" w14:textId="77777777" w:rsidR="005A6F19" w:rsidRPr="005A6F19" w:rsidRDefault="005A6F19" w:rsidP="005A6F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11C42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CFE9A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D4A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EE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203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68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82B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A01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25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E0DFA"/>
    <w:multiLevelType w:val="hybridMultilevel"/>
    <w:tmpl w:val="AFC48AAE"/>
    <w:lvl w:ilvl="0" w:tplc="EF8EC24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322C13"/>
    <w:multiLevelType w:val="multilevel"/>
    <w:tmpl w:val="855CA4A8"/>
    <w:lvl w:ilvl="0">
      <w:start w:val="1"/>
      <w:numFmt w:val="upperLetter"/>
      <w:pStyle w:val="AntragListeAlphabetisch"/>
      <w:lvlText w:val="%1."/>
      <w:lvlJc w:val="left"/>
      <w:pPr>
        <w:ind w:left="567" w:hanging="567"/>
      </w:pPr>
    </w:lvl>
    <w:lvl w:ilvl="1">
      <w:start w:val="1"/>
      <w:numFmt w:val="upperLetter"/>
      <w:lvlText w:val="%2."/>
      <w:lvlJc w:val="left"/>
      <w:pPr>
        <w:ind w:left="567" w:hanging="567"/>
      </w:pPr>
    </w:lvl>
    <w:lvl w:ilvl="2">
      <w:start w:val="1"/>
      <w:numFmt w:val="upperLetter"/>
      <w:lvlText w:val="%3."/>
      <w:lvlJc w:val="left"/>
      <w:pPr>
        <w:ind w:left="567" w:hanging="567"/>
      </w:pPr>
    </w:lvl>
    <w:lvl w:ilvl="3">
      <w:start w:val="1"/>
      <w:numFmt w:val="upperLetter"/>
      <w:lvlText w:val="%4."/>
      <w:lvlJc w:val="left"/>
      <w:pPr>
        <w:ind w:left="567" w:hanging="567"/>
      </w:pPr>
    </w:lvl>
    <w:lvl w:ilvl="4">
      <w:start w:val="1"/>
      <w:numFmt w:val="upperLetter"/>
      <w:lvlText w:val="%5."/>
      <w:lvlJc w:val="left"/>
      <w:pPr>
        <w:ind w:left="567" w:hanging="567"/>
      </w:pPr>
    </w:lvl>
    <w:lvl w:ilvl="5">
      <w:start w:val="1"/>
      <w:numFmt w:val="upperLetter"/>
      <w:lvlText w:val="%6."/>
      <w:lvlJc w:val="left"/>
      <w:pPr>
        <w:ind w:left="567" w:hanging="567"/>
      </w:pPr>
    </w:lvl>
    <w:lvl w:ilvl="6">
      <w:start w:val="1"/>
      <w:numFmt w:val="upperLetter"/>
      <w:lvlText w:val="%7."/>
      <w:lvlJc w:val="left"/>
      <w:pPr>
        <w:ind w:left="567" w:hanging="567"/>
      </w:pPr>
    </w:lvl>
    <w:lvl w:ilvl="7">
      <w:start w:val="1"/>
      <w:numFmt w:val="upperLetter"/>
      <w:lvlText w:val="%8."/>
      <w:lvlJc w:val="left"/>
      <w:pPr>
        <w:ind w:left="567" w:hanging="567"/>
      </w:pPr>
    </w:lvl>
    <w:lvl w:ilvl="8">
      <w:start w:val="1"/>
      <w:numFmt w:val="upperLetter"/>
      <w:lvlText w:val="%9."/>
      <w:lvlJc w:val="left"/>
      <w:pPr>
        <w:ind w:left="567" w:hanging="567"/>
      </w:pPr>
    </w:lvl>
  </w:abstractNum>
  <w:abstractNum w:abstractNumId="12" w15:restartNumberingAfterBreak="0">
    <w:nsid w:val="24726CC7"/>
    <w:multiLevelType w:val="multilevel"/>
    <w:tmpl w:val="BB1836E0"/>
    <w:lvl w:ilvl="0">
      <w:start w:val="1"/>
      <w:numFmt w:val="bullet"/>
      <w:pStyle w:val="ListePunk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3" w15:restartNumberingAfterBreak="0">
    <w:nsid w:val="24BC78CE"/>
    <w:multiLevelType w:val="multilevel"/>
    <w:tmpl w:val="9E34C918"/>
    <w:numStyleLink w:val="NumericList"/>
  </w:abstractNum>
  <w:abstractNum w:abstractNumId="14" w15:restartNumberingAfterBreak="0">
    <w:nsid w:val="2BD00980"/>
    <w:multiLevelType w:val="hybridMultilevel"/>
    <w:tmpl w:val="B2D89E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B11D4"/>
    <w:multiLevelType w:val="multilevel"/>
    <w:tmpl w:val="1F844F4E"/>
    <w:lvl w:ilvl="0">
      <w:start w:val="1"/>
      <w:numFmt w:val="upperRoman"/>
      <w:pStyle w:val="ListeNummernRoemisch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upperRoman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Roman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6" w15:restartNumberingAfterBreak="0">
    <w:nsid w:val="30ED426C"/>
    <w:multiLevelType w:val="multilevel"/>
    <w:tmpl w:val="E0666178"/>
    <w:lvl w:ilvl="0">
      <w:start w:val="1"/>
      <w:numFmt w:val="none"/>
      <w:pStyle w:val="ListeBindestrich"/>
      <w:lvlText w:val="–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–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%6–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–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–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Restart w:val="6"/>
      <w:lvlText w:val="%9–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7" w15:restartNumberingAfterBreak="0">
    <w:nsid w:val="44F82D45"/>
    <w:multiLevelType w:val="multilevel"/>
    <w:tmpl w:val="9E34C918"/>
    <w:styleLink w:val="NumericList"/>
    <w:lvl w:ilvl="0">
      <w:start w:val="1"/>
      <w:numFmt w:val="decimal"/>
      <w:lvlText w:val="%1."/>
      <w:lvlJc w:val="center"/>
      <w:pPr>
        <w:ind w:left="227" w:firstLine="61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227" w:firstLine="61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227" w:firstLine="61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227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" w:hanging="227"/>
      </w:pPr>
      <w:rPr>
        <w:rFonts w:hint="default"/>
      </w:rPr>
    </w:lvl>
  </w:abstractNum>
  <w:abstractNum w:abstractNumId="18" w15:restartNumberingAfterBreak="0">
    <w:nsid w:val="46991D47"/>
    <w:multiLevelType w:val="multilevel"/>
    <w:tmpl w:val="87322278"/>
    <w:lvl w:ilvl="0">
      <w:start w:val="1"/>
      <w:numFmt w:val="decimal"/>
      <w:pStyle w:val="ListeNummernArabisch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9" w15:restartNumberingAfterBreak="0">
    <w:nsid w:val="4DAF7B7D"/>
    <w:multiLevelType w:val="multilevel"/>
    <w:tmpl w:val="162CFE4E"/>
    <w:lvl w:ilvl="0">
      <w:start w:val="1"/>
      <w:numFmt w:val="upperRoman"/>
      <w:pStyle w:val="AntragListeRoemisch"/>
      <w:lvlText w:val="%1."/>
      <w:lvlJc w:val="left"/>
      <w:pPr>
        <w:ind w:left="567" w:hanging="567"/>
      </w:pPr>
    </w:lvl>
    <w:lvl w:ilvl="1">
      <w:start w:val="1"/>
      <w:numFmt w:val="upperRoman"/>
      <w:lvlText w:val="%2."/>
      <w:lvlJc w:val="left"/>
      <w:pPr>
        <w:ind w:left="567" w:hanging="567"/>
      </w:pPr>
    </w:lvl>
    <w:lvl w:ilvl="2">
      <w:start w:val="1"/>
      <w:numFmt w:val="upperRoman"/>
      <w:lvlText w:val="%3."/>
      <w:lvlJc w:val="left"/>
      <w:pPr>
        <w:ind w:left="567" w:hanging="567"/>
      </w:pPr>
    </w:lvl>
    <w:lvl w:ilvl="3">
      <w:start w:val="1"/>
      <w:numFmt w:val="upperRoman"/>
      <w:lvlText w:val="%4."/>
      <w:lvlJc w:val="left"/>
      <w:pPr>
        <w:ind w:left="567" w:hanging="567"/>
      </w:pPr>
    </w:lvl>
    <w:lvl w:ilvl="4">
      <w:start w:val="1"/>
      <w:numFmt w:val="upperRoman"/>
      <w:lvlText w:val="%5."/>
      <w:lvlJc w:val="left"/>
      <w:pPr>
        <w:ind w:left="567" w:hanging="567"/>
      </w:pPr>
    </w:lvl>
    <w:lvl w:ilvl="5">
      <w:start w:val="1"/>
      <w:numFmt w:val="upperRoman"/>
      <w:lvlText w:val="%6."/>
      <w:lvlJc w:val="left"/>
      <w:pPr>
        <w:ind w:left="567" w:hanging="567"/>
      </w:pPr>
    </w:lvl>
    <w:lvl w:ilvl="6">
      <w:start w:val="1"/>
      <w:numFmt w:val="upperRoman"/>
      <w:lvlText w:val="%7."/>
      <w:lvlJc w:val="left"/>
      <w:pPr>
        <w:ind w:left="567" w:hanging="567"/>
      </w:pPr>
    </w:lvl>
    <w:lvl w:ilvl="7">
      <w:start w:val="1"/>
      <w:numFmt w:val="upperRoman"/>
      <w:lvlText w:val="%8."/>
      <w:lvlJc w:val="left"/>
      <w:pPr>
        <w:ind w:left="567" w:hanging="567"/>
      </w:pPr>
    </w:lvl>
    <w:lvl w:ilvl="8">
      <w:start w:val="1"/>
      <w:numFmt w:val="upperRoman"/>
      <w:lvlText w:val="%9."/>
      <w:lvlJc w:val="left"/>
      <w:pPr>
        <w:ind w:left="567" w:hanging="567"/>
      </w:pPr>
    </w:lvl>
  </w:abstractNum>
  <w:abstractNum w:abstractNumId="20" w15:restartNumberingAfterBreak="0">
    <w:nsid w:val="589232A0"/>
    <w:multiLevelType w:val="hybridMultilevel"/>
    <w:tmpl w:val="C076F28E"/>
    <w:lvl w:ilvl="0" w:tplc="2C7847D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51768"/>
    <w:multiLevelType w:val="multilevel"/>
    <w:tmpl w:val="C1521D8A"/>
    <w:lvl w:ilvl="0">
      <w:start w:val="1"/>
      <w:numFmt w:val="decimal"/>
      <w:pStyle w:val="berschrift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22" w15:restartNumberingAfterBreak="0">
    <w:nsid w:val="6538586E"/>
    <w:multiLevelType w:val="hybridMultilevel"/>
    <w:tmpl w:val="9F3418D4"/>
    <w:lvl w:ilvl="0" w:tplc="D84EC67A">
      <w:start w:val="1"/>
      <w:numFmt w:val="decimal"/>
      <w:pStyle w:val="Tabelleberschrift"/>
      <w:lvlText w:val="%1."/>
      <w:lvlJc w:val="left"/>
      <w:pPr>
        <w:ind w:left="720" w:hanging="360"/>
      </w:pPr>
    </w:lvl>
    <w:lvl w:ilvl="1" w:tplc="08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E4E83"/>
    <w:multiLevelType w:val="multilevel"/>
    <w:tmpl w:val="FC4CBBDC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24" w15:restartNumberingAfterBreak="0">
    <w:nsid w:val="6E296555"/>
    <w:multiLevelType w:val="hybridMultilevel"/>
    <w:tmpl w:val="4FE0C546"/>
    <w:lvl w:ilvl="0" w:tplc="4D1800C4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335B0"/>
    <w:multiLevelType w:val="multilevel"/>
    <w:tmpl w:val="FC4CBBDC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num w:numId="1" w16cid:durableId="807745861">
    <w:abstractNumId w:val="14"/>
  </w:num>
  <w:num w:numId="2" w16cid:durableId="2064525430">
    <w:abstractNumId w:val="17"/>
  </w:num>
  <w:num w:numId="3" w16cid:durableId="1710103898">
    <w:abstractNumId w:val="13"/>
  </w:num>
  <w:num w:numId="4" w16cid:durableId="1520925284">
    <w:abstractNumId w:val="10"/>
  </w:num>
  <w:num w:numId="5" w16cid:durableId="601259442">
    <w:abstractNumId w:val="9"/>
  </w:num>
  <w:num w:numId="6" w16cid:durableId="627904720">
    <w:abstractNumId w:val="7"/>
  </w:num>
  <w:num w:numId="7" w16cid:durableId="376973838">
    <w:abstractNumId w:val="6"/>
  </w:num>
  <w:num w:numId="8" w16cid:durableId="473564367">
    <w:abstractNumId w:val="5"/>
  </w:num>
  <w:num w:numId="9" w16cid:durableId="1383138933">
    <w:abstractNumId w:val="4"/>
  </w:num>
  <w:num w:numId="10" w16cid:durableId="1923827826">
    <w:abstractNumId w:val="8"/>
  </w:num>
  <w:num w:numId="11" w16cid:durableId="1396927433">
    <w:abstractNumId w:val="3"/>
  </w:num>
  <w:num w:numId="12" w16cid:durableId="941373100">
    <w:abstractNumId w:val="2"/>
  </w:num>
  <w:num w:numId="13" w16cid:durableId="858738771">
    <w:abstractNumId w:val="1"/>
  </w:num>
  <w:num w:numId="14" w16cid:durableId="1116874942">
    <w:abstractNumId w:val="0"/>
  </w:num>
  <w:num w:numId="15" w16cid:durableId="290133955">
    <w:abstractNumId w:val="16"/>
  </w:num>
  <w:num w:numId="16" w16cid:durableId="922297304">
    <w:abstractNumId w:val="12"/>
  </w:num>
  <w:num w:numId="17" w16cid:durableId="937064249">
    <w:abstractNumId w:val="18"/>
  </w:num>
  <w:num w:numId="18" w16cid:durableId="1357317411">
    <w:abstractNumId w:val="15"/>
  </w:num>
  <w:num w:numId="19" w16cid:durableId="8725702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06611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4728287">
    <w:abstractNumId w:val="25"/>
  </w:num>
  <w:num w:numId="22" w16cid:durableId="15551187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60164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55565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26118485">
    <w:abstractNumId w:val="24"/>
  </w:num>
  <w:num w:numId="26" w16cid:durableId="1602225626">
    <w:abstractNumId w:val="23"/>
  </w:num>
  <w:num w:numId="27" w16cid:durableId="2024546163">
    <w:abstractNumId w:val="20"/>
  </w:num>
  <w:num w:numId="28" w16cid:durableId="475534947">
    <w:abstractNumId w:val="22"/>
  </w:num>
  <w:num w:numId="29" w16cid:durableId="622270344">
    <w:abstractNumId w:val="23"/>
  </w:num>
  <w:num w:numId="30" w16cid:durableId="8095135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9842469">
    <w:abstractNumId w:val="23"/>
  </w:num>
  <w:num w:numId="32" w16cid:durableId="120344149">
    <w:abstractNumId w:val="21"/>
  </w:num>
  <w:num w:numId="33" w16cid:durableId="19172090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autoHyphenation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3183">
      <o:colormru v:ext="edit" colors="#646400,red"/>
    </o:shapedefaults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76"/>
    <w:rsid w:val="0000444D"/>
    <w:rsid w:val="00010753"/>
    <w:rsid w:val="000350EF"/>
    <w:rsid w:val="00035177"/>
    <w:rsid w:val="00054CF8"/>
    <w:rsid w:val="00072FB2"/>
    <w:rsid w:val="000A72B0"/>
    <w:rsid w:val="000A758D"/>
    <w:rsid w:val="000C0790"/>
    <w:rsid w:val="000C53C3"/>
    <w:rsid w:val="0014248B"/>
    <w:rsid w:val="0015499C"/>
    <w:rsid w:val="00160F73"/>
    <w:rsid w:val="001651A1"/>
    <w:rsid w:val="00176DDA"/>
    <w:rsid w:val="00191DFF"/>
    <w:rsid w:val="00196CF6"/>
    <w:rsid w:val="001B27B0"/>
    <w:rsid w:val="001C13CF"/>
    <w:rsid w:val="001D5B0B"/>
    <w:rsid w:val="001D5FF4"/>
    <w:rsid w:val="001F3091"/>
    <w:rsid w:val="00202CCE"/>
    <w:rsid w:val="00211AF5"/>
    <w:rsid w:val="00214E15"/>
    <w:rsid w:val="00227EF4"/>
    <w:rsid w:val="00257916"/>
    <w:rsid w:val="002746F2"/>
    <w:rsid w:val="00277DE1"/>
    <w:rsid w:val="002A3659"/>
    <w:rsid w:val="002B1D8F"/>
    <w:rsid w:val="002D5F0F"/>
    <w:rsid w:val="002F3261"/>
    <w:rsid w:val="002F7832"/>
    <w:rsid w:val="003110A9"/>
    <w:rsid w:val="00314B86"/>
    <w:rsid w:val="003235A1"/>
    <w:rsid w:val="003254D5"/>
    <w:rsid w:val="003272E4"/>
    <w:rsid w:val="00331CF5"/>
    <w:rsid w:val="00340169"/>
    <w:rsid w:val="0035302B"/>
    <w:rsid w:val="0036247A"/>
    <w:rsid w:val="00371CEF"/>
    <w:rsid w:val="003C0CEA"/>
    <w:rsid w:val="003D7665"/>
    <w:rsid w:val="003E2E04"/>
    <w:rsid w:val="003E5910"/>
    <w:rsid w:val="003F6A05"/>
    <w:rsid w:val="00405E80"/>
    <w:rsid w:val="004172BC"/>
    <w:rsid w:val="00417848"/>
    <w:rsid w:val="004222ED"/>
    <w:rsid w:val="004231BE"/>
    <w:rsid w:val="00432887"/>
    <w:rsid w:val="00434003"/>
    <w:rsid w:val="00440276"/>
    <w:rsid w:val="00443C4A"/>
    <w:rsid w:val="00457C3D"/>
    <w:rsid w:val="00467FC0"/>
    <w:rsid w:val="0048400E"/>
    <w:rsid w:val="00497652"/>
    <w:rsid w:val="004F136D"/>
    <w:rsid w:val="004F2894"/>
    <w:rsid w:val="004F6544"/>
    <w:rsid w:val="00500400"/>
    <w:rsid w:val="0050746D"/>
    <w:rsid w:val="00510D61"/>
    <w:rsid w:val="005525B0"/>
    <w:rsid w:val="00556141"/>
    <w:rsid w:val="00565625"/>
    <w:rsid w:val="005944F8"/>
    <w:rsid w:val="005A6F19"/>
    <w:rsid w:val="005A72E9"/>
    <w:rsid w:val="005B137A"/>
    <w:rsid w:val="005B31F5"/>
    <w:rsid w:val="005F1A61"/>
    <w:rsid w:val="006236DD"/>
    <w:rsid w:val="00623BF2"/>
    <w:rsid w:val="00696B3E"/>
    <w:rsid w:val="006C32B3"/>
    <w:rsid w:val="006D3517"/>
    <w:rsid w:val="006E0093"/>
    <w:rsid w:val="006E34C3"/>
    <w:rsid w:val="006E48BB"/>
    <w:rsid w:val="006F06A2"/>
    <w:rsid w:val="00754B2D"/>
    <w:rsid w:val="00760305"/>
    <w:rsid w:val="00766FD7"/>
    <w:rsid w:val="00772600"/>
    <w:rsid w:val="007853BE"/>
    <w:rsid w:val="00796451"/>
    <w:rsid w:val="007A6C43"/>
    <w:rsid w:val="007B069D"/>
    <w:rsid w:val="007B258A"/>
    <w:rsid w:val="007B7A76"/>
    <w:rsid w:val="007C08BE"/>
    <w:rsid w:val="007E479E"/>
    <w:rsid w:val="0081274E"/>
    <w:rsid w:val="00831F14"/>
    <w:rsid w:val="008336D8"/>
    <w:rsid w:val="00836501"/>
    <w:rsid w:val="008535A0"/>
    <w:rsid w:val="00880497"/>
    <w:rsid w:val="008969FE"/>
    <w:rsid w:val="008D6234"/>
    <w:rsid w:val="008E6528"/>
    <w:rsid w:val="008F52AF"/>
    <w:rsid w:val="00905009"/>
    <w:rsid w:val="00911A91"/>
    <w:rsid w:val="00913E6D"/>
    <w:rsid w:val="0091456E"/>
    <w:rsid w:val="00916806"/>
    <w:rsid w:val="009568A4"/>
    <w:rsid w:val="00960358"/>
    <w:rsid w:val="00960ED9"/>
    <w:rsid w:val="00961CDB"/>
    <w:rsid w:val="009709F2"/>
    <w:rsid w:val="0097212E"/>
    <w:rsid w:val="00981AB5"/>
    <w:rsid w:val="00984BFB"/>
    <w:rsid w:val="00987D2C"/>
    <w:rsid w:val="00993591"/>
    <w:rsid w:val="009A4D05"/>
    <w:rsid w:val="009E0950"/>
    <w:rsid w:val="00A36C62"/>
    <w:rsid w:val="00A4380D"/>
    <w:rsid w:val="00A4669C"/>
    <w:rsid w:val="00A534A2"/>
    <w:rsid w:val="00A66968"/>
    <w:rsid w:val="00A83DE6"/>
    <w:rsid w:val="00AB38A9"/>
    <w:rsid w:val="00AB45E9"/>
    <w:rsid w:val="00AD1DFA"/>
    <w:rsid w:val="00B23B4D"/>
    <w:rsid w:val="00B26662"/>
    <w:rsid w:val="00B320CD"/>
    <w:rsid w:val="00B511BD"/>
    <w:rsid w:val="00B611AC"/>
    <w:rsid w:val="00BB6CF9"/>
    <w:rsid w:val="00BB7CE5"/>
    <w:rsid w:val="00BC0D73"/>
    <w:rsid w:val="00BC0F44"/>
    <w:rsid w:val="00BC7467"/>
    <w:rsid w:val="00BD3A80"/>
    <w:rsid w:val="00BD6428"/>
    <w:rsid w:val="00C035C9"/>
    <w:rsid w:val="00C1467B"/>
    <w:rsid w:val="00C1509D"/>
    <w:rsid w:val="00C31B65"/>
    <w:rsid w:val="00C34E55"/>
    <w:rsid w:val="00C5083B"/>
    <w:rsid w:val="00C53985"/>
    <w:rsid w:val="00C71F6C"/>
    <w:rsid w:val="00C82F97"/>
    <w:rsid w:val="00CA2C22"/>
    <w:rsid w:val="00CB0B05"/>
    <w:rsid w:val="00CD4C92"/>
    <w:rsid w:val="00CF3BEC"/>
    <w:rsid w:val="00D0164D"/>
    <w:rsid w:val="00D12B4D"/>
    <w:rsid w:val="00D23EB5"/>
    <w:rsid w:val="00D3799D"/>
    <w:rsid w:val="00D53155"/>
    <w:rsid w:val="00D553C3"/>
    <w:rsid w:val="00D55AAC"/>
    <w:rsid w:val="00D565DF"/>
    <w:rsid w:val="00D729CA"/>
    <w:rsid w:val="00D74AAE"/>
    <w:rsid w:val="00DB5934"/>
    <w:rsid w:val="00DC33CB"/>
    <w:rsid w:val="00DC7548"/>
    <w:rsid w:val="00E01D60"/>
    <w:rsid w:val="00E31120"/>
    <w:rsid w:val="00E5462A"/>
    <w:rsid w:val="00E637B3"/>
    <w:rsid w:val="00E92D52"/>
    <w:rsid w:val="00E93701"/>
    <w:rsid w:val="00EA51C9"/>
    <w:rsid w:val="00EA62D2"/>
    <w:rsid w:val="00EB088A"/>
    <w:rsid w:val="00EB50E6"/>
    <w:rsid w:val="00EB66C1"/>
    <w:rsid w:val="00EC1431"/>
    <w:rsid w:val="00EC57A6"/>
    <w:rsid w:val="00EC7C22"/>
    <w:rsid w:val="00ED56FE"/>
    <w:rsid w:val="00F2392C"/>
    <w:rsid w:val="00F30091"/>
    <w:rsid w:val="00F4390B"/>
    <w:rsid w:val="00F4410D"/>
    <w:rsid w:val="00F53892"/>
    <w:rsid w:val="00F64617"/>
    <w:rsid w:val="00FB684C"/>
    <w:rsid w:val="00FD3C38"/>
    <w:rsid w:val="00FF1AF9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3">
      <o:colormru v:ext="edit" colors="#646400,red"/>
    </o:shapedefaults>
    <o:shapelayout v:ext="edit">
      <o:idmap v:ext="edit" data="2"/>
    </o:shapelayout>
  </w:shapeDefaults>
  <w:decimalSymbol w:val="."/>
  <w:listSeparator w:val=";"/>
  <w14:docId w14:val="043CB38F"/>
  <w15:docId w15:val="{665C0719-4031-4014-9884-FF1B7FE5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F6E7C"/>
    <w:pPr>
      <w:spacing w:after="0" w:line="240" w:lineRule="auto"/>
    </w:pPr>
    <w:rPr>
      <w:rFonts w:ascii="Arial" w:hAnsi="Arial"/>
      <w:sz w:val="21"/>
    </w:rPr>
  </w:style>
  <w:style w:type="paragraph" w:styleId="berschrift1">
    <w:name w:val="heading 1"/>
    <w:basedOn w:val="Titel01Nummern"/>
    <w:next w:val="Standard"/>
    <w:link w:val="berschrift1Zchn"/>
    <w:uiPriority w:val="9"/>
    <w:qFormat/>
    <w:rsid w:val="007B50DD"/>
    <w:pPr>
      <w:keepNext/>
      <w:keepLines/>
      <w:numPr>
        <w:numId w:val="32"/>
      </w:numPr>
      <w:tabs>
        <w:tab w:val="left" w:pos="851"/>
      </w:tabs>
      <w:outlineLvl w:val="0"/>
    </w:pPr>
    <w:rPr>
      <w:rFonts w:eastAsiaTheme="majorEastAsia" w:cstheme="majorBidi"/>
      <w:bCs/>
      <w:color w:val="auto"/>
      <w:szCs w:val="28"/>
    </w:rPr>
  </w:style>
  <w:style w:type="paragraph" w:styleId="berschrift2">
    <w:name w:val="heading 2"/>
    <w:basedOn w:val="Titel02Nummern"/>
    <w:next w:val="Standard"/>
    <w:link w:val="berschrift2Zchn"/>
    <w:uiPriority w:val="9"/>
    <w:unhideWhenUsed/>
    <w:qFormat/>
    <w:rsid w:val="009A1675"/>
    <w:pPr>
      <w:keepNext/>
      <w:keepLines/>
      <w:numPr>
        <w:ilvl w:val="1"/>
        <w:numId w:val="32"/>
      </w:numPr>
      <w:tabs>
        <w:tab w:val="left" w:pos="851"/>
      </w:tabs>
      <w:spacing w:before="248" w:line="248" w:lineRule="exact"/>
      <w:outlineLvl w:val="1"/>
    </w:pPr>
    <w:rPr>
      <w:rFonts w:eastAsiaTheme="majorEastAsia" w:cstheme="majorBidi"/>
      <w:bCs/>
      <w:color w:val="auto"/>
      <w:szCs w:val="26"/>
    </w:rPr>
  </w:style>
  <w:style w:type="paragraph" w:styleId="berschrift3">
    <w:name w:val="heading 3"/>
    <w:basedOn w:val="Titel03Nummern"/>
    <w:next w:val="Standard"/>
    <w:link w:val="berschrift3Zchn"/>
    <w:uiPriority w:val="9"/>
    <w:unhideWhenUsed/>
    <w:qFormat/>
    <w:rsid w:val="007B50DD"/>
    <w:pPr>
      <w:keepNext/>
      <w:keepLines/>
      <w:numPr>
        <w:ilvl w:val="2"/>
        <w:numId w:val="32"/>
      </w:numPr>
      <w:spacing w:before="248"/>
      <w:outlineLvl w:val="2"/>
    </w:pPr>
    <w:rPr>
      <w:rFonts w:eastAsiaTheme="majorEastAsia" w:cstheme="majorBidi"/>
      <w:bCs/>
      <w:color w:val="auto"/>
    </w:rPr>
  </w:style>
  <w:style w:type="paragraph" w:styleId="berschrift4">
    <w:name w:val="heading 4"/>
    <w:basedOn w:val="Titel04Nummern"/>
    <w:next w:val="Standard"/>
    <w:link w:val="berschrift4Zchn"/>
    <w:uiPriority w:val="9"/>
    <w:unhideWhenUsed/>
    <w:qFormat/>
    <w:rsid w:val="007B50DD"/>
    <w:pPr>
      <w:keepNext/>
      <w:keepLines/>
      <w:numPr>
        <w:ilvl w:val="3"/>
        <w:numId w:val="32"/>
      </w:numPr>
      <w:tabs>
        <w:tab w:val="left" w:pos="851"/>
      </w:tabs>
      <w:spacing w:before="248"/>
      <w:outlineLvl w:val="3"/>
    </w:pPr>
    <w:rPr>
      <w:rFonts w:ascii="Arial" w:eastAsiaTheme="majorEastAsia" w:hAnsi="Arial" w:cstheme="majorBidi"/>
      <w:bCs/>
      <w:iCs/>
      <w:color w:val="auto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246E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E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6E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6E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6E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AD032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rsid w:val="00BB7CE5"/>
    <w:pPr>
      <w:spacing w:after="300"/>
      <w:contextualSpacing/>
    </w:pPr>
    <w:rPr>
      <w:rFonts w:ascii="Arial Black" w:eastAsiaTheme="majorEastAsia" w:hAnsi="Arial Black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7CE5"/>
    <w:rPr>
      <w:rFonts w:ascii="Arial Black" w:eastAsiaTheme="majorEastAsia" w:hAnsi="Arial Black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50DD"/>
    <w:rPr>
      <w:rFonts w:ascii="Arial Black" w:eastAsiaTheme="majorEastAsia" w:hAnsi="Arial Black" w:cstheme="majorBidi"/>
      <w:bCs/>
      <w:sz w:val="32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rsid w:val="006E48BB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48BB"/>
    <w:rPr>
      <w:rFonts w:ascii="Arial" w:eastAsiaTheme="majorEastAsia" w:hAnsi="Arial" w:cstheme="majorBidi"/>
      <w:iCs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675"/>
    <w:rPr>
      <w:rFonts w:ascii="Arial Black" w:eastAsiaTheme="majorEastAsia" w:hAnsi="Arial Black" w:cstheme="majorBidi"/>
      <w:bCs/>
      <w:sz w:val="2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50DD"/>
    <w:rPr>
      <w:rFonts w:ascii="Arial Black" w:eastAsiaTheme="majorEastAsia" w:hAnsi="Arial Black" w:cstheme="majorBidi"/>
      <w:bCs/>
      <w:sz w:val="21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50DD"/>
    <w:rPr>
      <w:rFonts w:ascii="Arial" w:eastAsiaTheme="majorEastAsia" w:hAnsi="Arial" w:cstheme="majorBidi"/>
      <w:bCs/>
      <w:iCs/>
      <w:sz w:val="21"/>
      <w:szCs w:val="20"/>
      <w:lang w:val="en-US"/>
    </w:rPr>
  </w:style>
  <w:style w:type="character" w:styleId="SchwacheHervorhebung">
    <w:name w:val="Subtle Emphasis"/>
    <w:basedOn w:val="Absatz-Standardschriftart"/>
    <w:uiPriority w:val="19"/>
    <w:rsid w:val="00AD0322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rsid w:val="00AD0322"/>
    <w:rPr>
      <w:i/>
      <w:iCs/>
    </w:rPr>
  </w:style>
  <w:style w:type="character" w:styleId="IntensiveHervorhebung">
    <w:name w:val="Intense Emphasis"/>
    <w:basedOn w:val="Absatz-Standardschriftart"/>
    <w:uiPriority w:val="21"/>
    <w:rsid w:val="00AD0322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rsid w:val="00E22EBC"/>
    <w:rPr>
      <w:rFonts w:ascii="Arial Black" w:hAnsi="Arial Black"/>
      <w:bCs/>
    </w:rPr>
  </w:style>
  <w:style w:type="paragraph" w:styleId="Zitat">
    <w:name w:val="Quote"/>
    <w:basedOn w:val="Standard"/>
    <w:next w:val="Standard"/>
    <w:link w:val="ZitatZchn"/>
    <w:uiPriority w:val="29"/>
    <w:rsid w:val="00AD032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032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AD03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032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rsid w:val="00AD032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rsid w:val="00AC30F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rsid w:val="00AC30F3"/>
    <w:rPr>
      <w:b/>
      <w:bCs/>
      <w:smallCaps/>
      <w:spacing w:val="5"/>
    </w:rPr>
  </w:style>
  <w:style w:type="paragraph" w:customStyle="1" w:styleId="BriefKopf">
    <w:name w:val="Brief_Kopf"/>
    <w:basedOn w:val="Grundtextneutral"/>
    <w:rsid w:val="008771C0"/>
    <w:pPr>
      <w:spacing w:line="200" w:lineRule="exact"/>
    </w:pPr>
    <w:rPr>
      <w:sz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1D4042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D4042"/>
  </w:style>
  <w:style w:type="paragraph" w:styleId="Fuzeile">
    <w:name w:val="footer"/>
    <w:basedOn w:val="Standard"/>
    <w:link w:val="FuzeileZchn"/>
    <w:uiPriority w:val="99"/>
    <w:unhideWhenUsed/>
    <w:rsid w:val="00F67FEE"/>
    <w:pPr>
      <w:tabs>
        <w:tab w:val="center" w:pos="4513"/>
        <w:tab w:val="right" w:pos="9026"/>
      </w:tabs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F67FEE"/>
    <w:rPr>
      <w:rFonts w:ascii="Arial" w:hAnsi="Arial"/>
      <w:sz w:val="12"/>
    </w:rPr>
  </w:style>
  <w:style w:type="paragraph" w:customStyle="1" w:styleId="Normalbold">
    <w:name w:val="Normal bold"/>
    <w:basedOn w:val="Standard"/>
    <w:rsid w:val="00A87027"/>
    <w:rPr>
      <w:rFonts w:ascii="Arial Black" w:hAnsi="Arial Black"/>
      <w:lang w:val="en-GB" w:eastAsia="en-GB"/>
    </w:rPr>
  </w:style>
  <w:style w:type="paragraph" w:customStyle="1" w:styleId="Normalsmall">
    <w:name w:val="Normal small"/>
    <w:basedOn w:val="Standard"/>
    <w:rsid w:val="0032120D"/>
    <w:rPr>
      <w:sz w:val="16"/>
      <w:lang w:val="en-GB" w:eastAsia="en-GB"/>
    </w:rPr>
  </w:style>
  <w:style w:type="paragraph" w:customStyle="1" w:styleId="BriefKopffett">
    <w:name w:val="Brief_Kopf_fett"/>
    <w:basedOn w:val="BriefKopf"/>
    <w:next w:val="BriefKopf"/>
    <w:rsid w:val="00530317"/>
    <w:rPr>
      <w:rFonts w:ascii="Arial Black" w:hAnsi="Arial Black"/>
    </w:rPr>
  </w:style>
  <w:style w:type="paragraph" w:customStyle="1" w:styleId="Neutral">
    <w:name w:val="Neutral"/>
    <w:basedOn w:val="Standard"/>
    <w:rsid w:val="00672C30"/>
  </w:style>
  <w:style w:type="numbering" w:customStyle="1" w:styleId="NumericList">
    <w:name w:val="NumericList"/>
    <w:basedOn w:val="KeineListe"/>
    <w:uiPriority w:val="99"/>
    <w:rsid w:val="00EC0D5A"/>
    <w:pPr>
      <w:numPr>
        <w:numId w:val="2"/>
      </w:numPr>
    </w:pPr>
  </w:style>
  <w:style w:type="paragraph" w:customStyle="1" w:styleId="MMKopfgross">
    <w:name w:val="MM_Kopf_gross"/>
    <w:basedOn w:val="BriefKopf"/>
    <w:next w:val="BriefKopf"/>
    <w:rsid w:val="009F041A"/>
    <w:pPr>
      <w:spacing w:line="320" w:lineRule="exact"/>
    </w:pPr>
    <w:rPr>
      <w:rFonts w:ascii="Arial Black" w:hAnsi="Arial Black"/>
      <w:sz w:val="32"/>
    </w:rPr>
  </w:style>
  <w:style w:type="paragraph" w:customStyle="1" w:styleId="BriefAnschrift">
    <w:name w:val="Brief_Anschrift"/>
    <w:basedOn w:val="Grundtextneutral"/>
    <w:rsid w:val="0035023A"/>
  </w:style>
  <w:style w:type="paragraph" w:customStyle="1" w:styleId="BriefDatum">
    <w:name w:val="Brief_Datum"/>
    <w:basedOn w:val="Grundtextneutral"/>
    <w:rsid w:val="0035023A"/>
  </w:style>
  <w:style w:type="paragraph" w:customStyle="1" w:styleId="BriefBetreff">
    <w:name w:val="Brief_Betreff"/>
    <w:basedOn w:val="Grundtextneutral"/>
    <w:rsid w:val="00C51119"/>
    <w:pPr>
      <w:spacing w:after="744"/>
    </w:pPr>
    <w:rPr>
      <w:rFonts w:ascii="Arial Black" w:hAnsi="Arial Black"/>
    </w:rPr>
  </w:style>
  <w:style w:type="paragraph" w:customStyle="1" w:styleId="Grundtext">
    <w:name w:val="Grundtext"/>
    <w:qFormat/>
    <w:rsid w:val="00090297"/>
    <w:pPr>
      <w:spacing w:after="248" w:line="280" w:lineRule="atLeast"/>
    </w:pPr>
    <w:rPr>
      <w:rFonts w:ascii="Arial" w:eastAsia="Times New Roman" w:hAnsi="Arial" w:cs="Arial"/>
      <w:color w:val="000000"/>
      <w:sz w:val="21"/>
      <w:szCs w:val="20"/>
    </w:rPr>
  </w:style>
  <w:style w:type="paragraph" w:customStyle="1" w:styleId="BriefAnrede">
    <w:name w:val="Brief_Anrede"/>
    <w:basedOn w:val="Grundtextneutral"/>
    <w:next w:val="Grundtext"/>
    <w:rsid w:val="009B7E1A"/>
  </w:style>
  <w:style w:type="character" w:customStyle="1" w:styleId="Grundtextfett">
    <w:name w:val="Grundtext_fett"/>
    <w:basedOn w:val="Absatz-Standardschriftart"/>
    <w:uiPriority w:val="1"/>
    <w:qFormat/>
    <w:rsid w:val="003A447A"/>
    <w:rPr>
      <w:rFonts w:ascii="Arial Black" w:hAnsi="Arial Black"/>
    </w:rPr>
  </w:style>
  <w:style w:type="paragraph" w:customStyle="1" w:styleId="BriefGruss">
    <w:name w:val="Brief_Gruss"/>
    <w:basedOn w:val="Grundtextneutral"/>
    <w:next w:val="Grundtext"/>
    <w:rsid w:val="009B7E1A"/>
    <w:pPr>
      <w:spacing w:before="248" w:after="744"/>
    </w:pPr>
  </w:style>
  <w:style w:type="paragraph" w:customStyle="1" w:styleId="ListeBindestrich">
    <w:name w:val="Liste_Bindestrich"/>
    <w:basedOn w:val="Grundtextneutral"/>
    <w:rsid w:val="0034597D"/>
    <w:pPr>
      <w:numPr>
        <w:numId w:val="15"/>
      </w:numPr>
    </w:pPr>
  </w:style>
  <w:style w:type="paragraph" w:customStyle="1" w:styleId="ListePunkt">
    <w:name w:val="Liste_Punkt"/>
    <w:basedOn w:val="Grundtextneutral"/>
    <w:rsid w:val="00B57ACA"/>
    <w:pPr>
      <w:numPr>
        <w:numId w:val="16"/>
      </w:numPr>
    </w:pPr>
  </w:style>
  <w:style w:type="paragraph" w:customStyle="1" w:styleId="ListeNummernArabisch">
    <w:name w:val="Liste_Nummern_Arabisch"/>
    <w:basedOn w:val="Grundtextneutral"/>
    <w:rsid w:val="00B57ACA"/>
    <w:pPr>
      <w:numPr>
        <w:numId w:val="17"/>
      </w:numPr>
    </w:pPr>
  </w:style>
  <w:style w:type="paragraph" w:customStyle="1" w:styleId="ListeNummernRoemisch">
    <w:name w:val="Liste_Nummern_Roemisch"/>
    <w:basedOn w:val="Grundtextneutral"/>
    <w:rsid w:val="00A53D8E"/>
    <w:pPr>
      <w:numPr>
        <w:numId w:val="18"/>
      </w:numPr>
    </w:pPr>
  </w:style>
  <w:style w:type="paragraph" w:customStyle="1" w:styleId="Titel01">
    <w:name w:val="Titel_01"/>
    <w:basedOn w:val="Grundtextneutral"/>
    <w:next w:val="Grundtext"/>
    <w:rsid w:val="00B576B3"/>
    <w:pPr>
      <w:spacing w:before="496" w:line="320" w:lineRule="exact"/>
    </w:pPr>
    <w:rPr>
      <w:rFonts w:ascii="Arial Black" w:hAnsi="Arial Black"/>
      <w:sz w:val="32"/>
    </w:rPr>
  </w:style>
  <w:style w:type="paragraph" w:customStyle="1" w:styleId="Titel02">
    <w:name w:val="Titel_02"/>
    <w:basedOn w:val="Grundtextneutral"/>
    <w:next w:val="Grundtext"/>
    <w:rsid w:val="007B50DD"/>
    <w:pPr>
      <w:spacing w:line="210" w:lineRule="exact"/>
    </w:pPr>
    <w:rPr>
      <w:rFonts w:ascii="Arial Black" w:hAnsi="Arial Black"/>
    </w:rPr>
  </w:style>
  <w:style w:type="paragraph" w:customStyle="1" w:styleId="Titel03">
    <w:name w:val="Titel_03"/>
    <w:basedOn w:val="Grundtextneutral"/>
    <w:next w:val="Grundtext"/>
    <w:rsid w:val="007B50DD"/>
    <w:pPr>
      <w:spacing w:line="248" w:lineRule="exact"/>
    </w:pPr>
    <w:rPr>
      <w:rFonts w:ascii="Arial Black" w:hAnsi="Arial Black"/>
    </w:rPr>
  </w:style>
  <w:style w:type="paragraph" w:customStyle="1" w:styleId="Titel01Nummern">
    <w:name w:val="Titel_01_Nummern"/>
    <w:basedOn w:val="Titel01"/>
    <w:next w:val="Grundtext"/>
    <w:rsid w:val="00931B37"/>
    <w:pPr>
      <w:spacing w:after="248"/>
    </w:pPr>
  </w:style>
  <w:style w:type="paragraph" w:customStyle="1" w:styleId="Titel02Nummern">
    <w:name w:val="Titel_02_Nummern"/>
    <w:basedOn w:val="Titel02"/>
    <w:next w:val="Grundtext"/>
    <w:rsid w:val="00931B37"/>
    <w:pPr>
      <w:spacing w:after="248"/>
    </w:pPr>
  </w:style>
  <w:style w:type="paragraph" w:customStyle="1" w:styleId="Titel03Nummern">
    <w:name w:val="Titel_03_Nummern"/>
    <w:basedOn w:val="Titel03"/>
    <w:next w:val="Grundtext"/>
    <w:rsid w:val="00931B37"/>
    <w:pPr>
      <w:spacing w:after="248"/>
    </w:pPr>
  </w:style>
  <w:style w:type="paragraph" w:customStyle="1" w:styleId="Zwischentitel">
    <w:name w:val="Zwischentitel"/>
    <w:basedOn w:val="Grundtext"/>
    <w:next w:val="Grundtext"/>
    <w:rsid w:val="006A330A"/>
    <w:rPr>
      <w:rFonts w:ascii="Arial Black" w:hAnsi="Arial Black"/>
    </w:rPr>
  </w:style>
  <w:style w:type="paragraph" w:customStyle="1" w:styleId="Lead">
    <w:name w:val="Lead"/>
    <w:basedOn w:val="Grundtext"/>
    <w:next w:val="Grundtext"/>
    <w:rsid w:val="007C4277"/>
    <w:rPr>
      <w:rFonts w:ascii="Arial Black" w:hAnsi="Arial Black"/>
    </w:rPr>
  </w:style>
  <w:style w:type="paragraph" w:customStyle="1" w:styleId="InhaltsverzeichnisH01">
    <w:name w:val="Inhaltsverzeichnis_H01"/>
    <w:basedOn w:val="Grundtext"/>
    <w:rsid w:val="006A330A"/>
    <w:pPr>
      <w:tabs>
        <w:tab w:val="right" w:pos="8505"/>
      </w:tabs>
      <w:spacing w:before="248"/>
    </w:pPr>
    <w:rPr>
      <w:rFonts w:ascii="Arial Black" w:hAnsi="Arial Black"/>
    </w:rPr>
  </w:style>
  <w:style w:type="paragraph" w:customStyle="1" w:styleId="InhaltsverzeichnisH02">
    <w:name w:val="Inhaltsverzeichnis_H02"/>
    <w:basedOn w:val="Grundtext"/>
    <w:rsid w:val="006A330A"/>
    <w:pPr>
      <w:tabs>
        <w:tab w:val="right" w:pos="8505"/>
      </w:tabs>
    </w:pPr>
  </w:style>
  <w:style w:type="paragraph" w:customStyle="1" w:styleId="InhaltsverzeichnisH03">
    <w:name w:val="Inhaltsverzeichnis_H03"/>
    <w:basedOn w:val="Grundtext"/>
    <w:rsid w:val="006A330A"/>
    <w:pPr>
      <w:tabs>
        <w:tab w:val="right" w:pos="8505"/>
      </w:tabs>
    </w:pPr>
  </w:style>
  <w:style w:type="paragraph" w:customStyle="1" w:styleId="TitelblattOberzeilefett">
    <w:name w:val="Titelblatt_Oberzeile_fett"/>
    <w:basedOn w:val="Grundtextneutral"/>
    <w:next w:val="Grundtext"/>
    <w:rsid w:val="006A330A"/>
    <w:rPr>
      <w:rFonts w:ascii="Arial Black" w:hAnsi="Arial Black"/>
    </w:rPr>
  </w:style>
  <w:style w:type="paragraph" w:customStyle="1" w:styleId="TitelblattTitelGross">
    <w:name w:val="Titelblatt_Titel_Gross"/>
    <w:basedOn w:val="Grundtextneutral"/>
    <w:next w:val="Grundtext"/>
    <w:rsid w:val="00DD77DE"/>
    <w:pPr>
      <w:spacing w:line="1440" w:lineRule="exact"/>
    </w:pPr>
    <w:rPr>
      <w:rFonts w:ascii="Arial Black" w:hAnsi="Arial Black"/>
      <w:sz w:val="144"/>
    </w:rPr>
  </w:style>
  <w:style w:type="paragraph" w:customStyle="1" w:styleId="TitelblattTitelZusatz">
    <w:name w:val="Titelblatt_Titel_Zusatz"/>
    <w:basedOn w:val="Grundtextneutral"/>
    <w:next w:val="Grundtext"/>
    <w:rsid w:val="00DD77DE"/>
    <w:pPr>
      <w:spacing w:line="480" w:lineRule="exact"/>
    </w:pPr>
    <w:rPr>
      <w:rFonts w:ascii="Arial Black" w:hAnsi="Arial Black"/>
      <w:sz w:val="48"/>
    </w:rPr>
  </w:style>
  <w:style w:type="paragraph" w:customStyle="1" w:styleId="TabelleHeader">
    <w:name w:val="Tabelle_Header"/>
    <w:basedOn w:val="Grundtext"/>
    <w:next w:val="TabelleZelle"/>
    <w:rsid w:val="006A330A"/>
    <w:pPr>
      <w:spacing w:line="480" w:lineRule="exact"/>
    </w:pPr>
    <w:rPr>
      <w:rFonts w:ascii="Arial Black" w:hAnsi="Arial Black"/>
    </w:rPr>
  </w:style>
  <w:style w:type="paragraph" w:customStyle="1" w:styleId="TabelleZelle">
    <w:name w:val="Tabelle_Zelle"/>
    <w:basedOn w:val="Grundtext"/>
    <w:rsid w:val="006A330A"/>
  </w:style>
  <w:style w:type="paragraph" w:customStyle="1" w:styleId="TabelleZellefett">
    <w:name w:val="Tabelle_Zelle_fett"/>
    <w:basedOn w:val="TabelleZelle"/>
    <w:next w:val="TabelleZelle"/>
    <w:rsid w:val="00040F8D"/>
    <w:rPr>
      <w:rFonts w:ascii="Arial Black" w:hAnsi="Arial Black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6E6B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E6B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6E6B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6E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6E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berschrift">
    <w:name w:val="Tabelle_Überschrift"/>
    <w:basedOn w:val="Standard"/>
    <w:next w:val="Standard"/>
    <w:rsid w:val="00040F8D"/>
    <w:pPr>
      <w:numPr>
        <w:numId w:val="22"/>
      </w:numPr>
      <w:tabs>
        <w:tab w:val="left" w:pos="369"/>
      </w:tabs>
      <w:ind w:left="369" w:hanging="369"/>
    </w:pPr>
    <w:rPr>
      <w:rFonts w:ascii="Arial Black" w:eastAsia="Times New Roman" w:hAnsi="Arial Black" w:cs="Arial"/>
      <w:color w:val="000000"/>
      <w:szCs w:val="20"/>
    </w:rPr>
  </w:style>
  <w:style w:type="paragraph" w:customStyle="1" w:styleId="AntragListeAlphabetisch">
    <w:name w:val="Antrag_Liste_Alphabetisch"/>
    <w:basedOn w:val="Grundtextneutral"/>
    <w:rsid w:val="00B84DB2"/>
    <w:pPr>
      <w:numPr>
        <w:numId w:val="23"/>
      </w:numPr>
      <w:tabs>
        <w:tab w:val="left" w:pos="567"/>
      </w:tabs>
    </w:pPr>
  </w:style>
  <w:style w:type="paragraph" w:customStyle="1" w:styleId="AntragListeRoemisch">
    <w:name w:val="Antrag_Liste_Roemisch"/>
    <w:basedOn w:val="Grundtextneutral"/>
    <w:rsid w:val="00B84DB2"/>
    <w:pPr>
      <w:numPr>
        <w:numId w:val="24"/>
      </w:numPr>
      <w:tabs>
        <w:tab w:val="left" w:pos="567"/>
      </w:tabs>
    </w:pPr>
  </w:style>
  <w:style w:type="paragraph" w:customStyle="1" w:styleId="Titel04Nummern">
    <w:name w:val="Titel_04_Nummern"/>
    <w:basedOn w:val="Titel03Nummern"/>
    <w:next w:val="Grundtext"/>
    <w:rsid w:val="00AF44C2"/>
    <w:rPr>
      <w:lang w:val="en-US"/>
    </w:rPr>
  </w:style>
  <w:style w:type="paragraph" w:styleId="Listenabsatz">
    <w:name w:val="List Paragraph"/>
    <w:basedOn w:val="Standard"/>
    <w:uiPriority w:val="34"/>
    <w:rsid w:val="001E5D6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D2EB3"/>
    <w:pPr>
      <w:tabs>
        <w:tab w:val="left" w:pos="567"/>
        <w:tab w:val="right" w:pos="8505"/>
      </w:tabs>
      <w:spacing w:before="248" w:line="248" w:lineRule="exact"/>
      <w:ind w:left="567" w:hanging="567"/>
    </w:pPr>
    <w:rPr>
      <w:rFonts w:ascii="Arial Black" w:hAnsi="Arial Black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D3F12"/>
    <w:pPr>
      <w:tabs>
        <w:tab w:val="left" w:pos="1134"/>
        <w:tab w:val="right" w:pos="8505"/>
      </w:tabs>
      <w:spacing w:line="248" w:lineRule="exact"/>
      <w:ind w:left="1134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FA8"/>
    <w:pPr>
      <w:tabs>
        <w:tab w:val="left" w:pos="1843"/>
        <w:tab w:val="right" w:pos="8505"/>
      </w:tabs>
      <w:ind w:left="1701" w:hanging="567"/>
    </w:pPr>
  </w:style>
  <w:style w:type="paragraph" w:styleId="Verzeichnis4">
    <w:name w:val="toc 4"/>
    <w:basedOn w:val="Standard"/>
    <w:next w:val="Standard"/>
    <w:autoRedefine/>
    <w:uiPriority w:val="39"/>
    <w:unhideWhenUsed/>
    <w:rsid w:val="006037FE"/>
    <w:pPr>
      <w:tabs>
        <w:tab w:val="left" w:pos="1701"/>
        <w:tab w:val="right" w:pos="8505"/>
      </w:tabs>
      <w:ind w:left="851"/>
    </w:pPr>
  </w:style>
  <w:style w:type="character" w:styleId="Hyperlink">
    <w:name w:val="Hyperlink"/>
    <w:basedOn w:val="Absatz-Standardschriftart"/>
    <w:uiPriority w:val="99"/>
    <w:unhideWhenUsed/>
    <w:rsid w:val="006037FE"/>
    <w:rPr>
      <w:color w:val="0000FF" w:themeColor="hyperlink"/>
      <w:u w:val="single"/>
    </w:rPr>
  </w:style>
  <w:style w:type="paragraph" w:customStyle="1" w:styleId="Randtitel">
    <w:name w:val="Randtitel"/>
    <w:basedOn w:val="Grundtextneutral"/>
    <w:rsid w:val="00655C11"/>
    <w:pPr>
      <w:jc w:val="right"/>
    </w:pPr>
    <w:rPr>
      <w:sz w:val="16"/>
      <w:lang w:eastAsia="en-GB"/>
    </w:rPr>
  </w:style>
  <w:style w:type="paragraph" w:customStyle="1" w:styleId="RandtitelmitTextbox">
    <w:name w:val="Randtitel mit Textbox"/>
    <w:basedOn w:val="Randtitel"/>
    <w:rsid w:val="00655C11"/>
    <w:pPr>
      <w:framePr w:w="1843" w:hSpace="142" w:wrap="around" w:vAnchor="text" w:hAnchor="page" w:y="1" w:anchorLock="1"/>
      <w:ind w:left="567" w:hanging="567"/>
    </w:pPr>
    <w:rPr>
      <w:rFonts w:eastAsiaTheme="minorHAnsi" w:cstheme="minorBidi"/>
      <w:color w:val="auto"/>
      <w:szCs w:val="22"/>
    </w:rPr>
  </w:style>
  <w:style w:type="paragraph" w:customStyle="1" w:styleId="Grundtextneutral">
    <w:name w:val="Grundtext_neutral"/>
    <w:basedOn w:val="Grundtext"/>
    <w:rsid w:val="00090297"/>
    <w:pPr>
      <w:spacing w:after="0" w:line="240" w:lineRule="auto"/>
    </w:pPr>
  </w:style>
  <w:style w:type="paragraph" w:customStyle="1" w:styleId="berschrift1Gross">
    <w:name w:val="Überschrift 1 Gross"/>
    <w:basedOn w:val="berschrift1"/>
    <w:next w:val="Standard"/>
    <w:rsid w:val="0045741B"/>
    <w:pPr>
      <w:spacing w:line="480" w:lineRule="exact"/>
    </w:pPr>
    <w:rPr>
      <w:sz w:val="52"/>
    </w:rPr>
  </w:style>
  <w:style w:type="paragraph" w:styleId="Index2">
    <w:name w:val="index 2"/>
    <w:basedOn w:val="Standard"/>
    <w:next w:val="Standard"/>
    <w:autoRedefine/>
    <w:uiPriority w:val="99"/>
    <w:unhideWhenUsed/>
    <w:rsid w:val="0045741B"/>
    <w:pPr>
      <w:ind w:left="420" w:hanging="210"/>
    </w:pPr>
  </w:style>
  <w:style w:type="paragraph" w:styleId="Index1">
    <w:name w:val="index 1"/>
    <w:basedOn w:val="Standard"/>
    <w:next w:val="Standard"/>
    <w:autoRedefine/>
    <w:uiPriority w:val="99"/>
    <w:unhideWhenUsed/>
    <w:rsid w:val="0045741B"/>
    <w:pPr>
      <w:ind w:left="210" w:hanging="210"/>
    </w:pPr>
  </w:style>
  <w:style w:type="paragraph" w:styleId="Beschriftung">
    <w:name w:val="caption"/>
    <w:basedOn w:val="Standard"/>
    <w:next w:val="Standard"/>
    <w:uiPriority w:val="35"/>
    <w:unhideWhenUsed/>
    <w:rsid w:val="005105B8"/>
    <w:pPr>
      <w:spacing w:line="248" w:lineRule="exact"/>
    </w:pPr>
    <w:rPr>
      <w:rFonts w:ascii="Arial Black" w:hAnsi="Arial Black"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E11DD"/>
    <w:pPr>
      <w:tabs>
        <w:tab w:val="right" w:pos="8505"/>
      </w:tabs>
      <w:spacing w:line="248" w:lineRule="exact"/>
    </w:pPr>
  </w:style>
  <w:style w:type="paragraph" w:customStyle="1" w:styleId="InhaltsverzRegister">
    <w:name w:val="Inhaltsverz_Register"/>
    <w:basedOn w:val="Grundtextneutral"/>
    <w:rsid w:val="008F4C4B"/>
    <w:pPr>
      <w:spacing w:before="240"/>
    </w:pPr>
    <w:rPr>
      <w:b/>
      <w:sz w:val="32"/>
    </w:rPr>
  </w:style>
  <w:style w:type="paragraph" w:customStyle="1" w:styleId="InhaltsverzRegisterZahl">
    <w:name w:val="Inhaltsverz_Register_Zahl"/>
    <w:basedOn w:val="InhaltsverzRegister"/>
    <w:rsid w:val="00F2329C"/>
    <w:rPr>
      <w:sz w:val="36"/>
    </w:rPr>
  </w:style>
  <w:style w:type="paragraph" w:customStyle="1" w:styleId="Ordnerbeschschmal">
    <w:name w:val="Ordnerbesch_schmal"/>
    <w:basedOn w:val="Grundtext"/>
    <w:rsid w:val="008408FC"/>
    <w:pPr>
      <w:jc w:val="center"/>
    </w:pPr>
    <w:rPr>
      <w:sz w:val="22"/>
    </w:rPr>
  </w:style>
  <w:style w:type="paragraph" w:customStyle="1" w:styleId="Ordnerbeschbreit">
    <w:name w:val="Ordnerbesch_breit"/>
    <w:basedOn w:val="Ordnerbeschschmal"/>
    <w:rsid w:val="00F2329C"/>
    <w:rPr>
      <w:sz w:val="28"/>
    </w:rPr>
  </w:style>
  <w:style w:type="paragraph" w:customStyle="1" w:styleId="TuerschildKopf">
    <w:name w:val="Tuerschild_Kopf"/>
    <w:basedOn w:val="Grundtextneutral"/>
    <w:rsid w:val="008F276D"/>
    <w:pPr>
      <w:spacing w:line="248" w:lineRule="exact"/>
    </w:pPr>
    <w:rPr>
      <w:rFonts w:ascii="Arial Black" w:hAnsi="Arial Black"/>
      <w:sz w:val="20"/>
    </w:rPr>
  </w:style>
  <w:style w:type="paragraph" w:customStyle="1" w:styleId="TuerschildPerson">
    <w:name w:val="Tuerschild_Person"/>
    <w:basedOn w:val="Grundtextneutral"/>
    <w:next w:val="TuerschildFunktion"/>
    <w:rsid w:val="008F276D"/>
    <w:pPr>
      <w:spacing w:before="248" w:line="360" w:lineRule="exact"/>
    </w:pPr>
    <w:rPr>
      <w:rFonts w:ascii="Arial Black" w:hAnsi="Arial Black"/>
      <w:sz w:val="32"/>
    </w:rPr>
  </w:style>
  <w:style w:type="paragraph" w:customStyle="1" w:styleId="TuerschildFunktion">
    <w:name w:val="Tuerschild_Funktion"/>
    <w:basedOn w:val="Grundtextneutral"/>
    <w:next w:val="TuerschildPerson"/>
    <w:rsid w:val="008F276D"/>
    <w:pPr>
      <w:spacing w:line="248" w:lineRule="exact"/>
    </w:pPr>
    <w:rPr>
      <w:rFonts w:ascii="Arial Black" w:hAnsi="Arial Black"/>
      <w:sz w:val="20"/>
    </w:rPr>
  </w:style>
  <w:style w:type="paragraph" w:customStyle="1" w:styleId="TuerschildHinweis">
    <w:name w:val="Tuerschild_Hinweis"/>
    <w:basedOn w:val="Grundtextneutral"/>
    <w:rsid w:val="00EC2617"/>
    <w:pPr>
      <w:spacing w:before="248"/>
    </w:pPr>
    <w:rPr>
      <w:sz w:val="20"/>
    </w:rPr>
  </w:style>
  <w:style w:type="paragraph" w:customStyle="1" w:styleId="NamenstafelnKopf">
    <w:name w:val="Namenstafeln_Kopf"/>
    <w:basedOn w:val="Standard"/>
    <w:rsid w:val="00875269"/>
    <w:pPr>
      <w:spacing w:line="180" w:lineRule="auto"/>
    </w:pPr>
    <w:rPr>
      <w:rFonts w:ascii="Arial Black" w:eastAsia="Times New Roman" w:hAnsi="Arial Black" w:cs="Arial"/>
      <w:color w:val="000000"/>
      <w:sz w:val="36"/>
      <w:szCs w:val="36"/>
    </w:rPr>
  </w:style>
  <w:style w:type="paragraph" w:customStyle="1" w:styleId="NamenstafelnName">
    <w:name w:val="Namenstafeln_Name"/>
    <w:basedOn w:val="Standard"/>
    <w:rsid w:val="00875269"/>
    <w:pPr>
      <w:spacing w:line="160" w:lineRule="auto"/>
    </w:pPr>
    <w:rPr>
      <w:rFonts w:ascii="Arial Black" w:eastAsia="Times New Roman" w:hAnsi="Arial Black" w:cs="Arial"/>
      <w:color w:val="000000"/>
      <w:sz w:val="140"/>
      <w:szCs w:val="140"/>
    </w:rPr>
  </w:style>
  <w:style w:type="paragraph" w:customStyle="1" w:styleId="NamenstafelnFunktion">
    <w:name w:val="Namenstafeln_Funktion"/>
    <w:basedOn w:val="Standard"/>
    <w:rsid w:val="00875269"/>
    <w:pPr>
      <w:spacing w:line="184" w:lineRule="auto"/>
    </w:pPr>
    <w:rPr>
      <w:rFonts w:ascii="Arial Black" w:eastAsia="Times New Roman" w:hAnsi="Arial Black" w:cs="Arial"/>
      <w:color w:val="000000"/>
      <w:sz w:val="77"/>
      <w:szCs w:val="7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.gerhard@zh.ch\AppData\Local\Temp\OneOffixx\generated\8bc4cbc7-0706-492b-afd5-c377f0a91f39.dotx" TargetMode="External"/></Relationships>
</file>

<file path=word/theme/theme1.xml><?xml version="1.0" encoding="utf-8"?>
<a:theme xmlns:a="http://schemas.openxmlformats.org/drawingml/2006/main" name="001 Thema farbig V1.0">
  <a:themeElements>
    <a:clrScheme name="001 Thema farbig V1.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001 Thema farbig V1.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neOffixxImageDefinitionPart xmlns:xsd="http://www.w3.org/2001/XMLSchema" xmlns:xsi="http://www.w3.org/2001/XMLSchema-instance" xmlns="http://schema.oneoffixx.com/OneOffixxImageDefinitionPart/1">
  <ImageDefinitions>
    <ImageSizeDefinition>
      <Id>234654444</Id>
      <Width>0</Width>
      <Height>0</Height>
      <XPath>/ooImg/Profile.Org.Kanton</XPath>
      <ImageHash>95c335a2f97fbb0de78a98a81c1804bd</ImageHash>
    </ImageSizeDefinition>
  </ImageDefinitions>
</OneOffixxImageDefinitionPart>
</file>

<file path=customXml/item2.xml><?xml version="1.0" encoding="utf-8"?>
<OneOffixxFormattingPart xmlns:xsd="http://www.w3.org/2001/XMLSchema" xmlns:xsi="http://www.w3.org/2001/XMLSchema-instance" xmlns="http://schema.oneoffixx.com/OneOffixxFormattingPart/1">
  <Configuration>
    <DocumentFunction xmlns="">
      <!-- Parametrierung der Überschriften -->
      <Group name="Headings">
        <Definition type="Heading" level="1" style="Überschrift 1"/>
        <Definition type="Heading" level="2" style="Überschrift 2"/>
        <Definition type="Heading" level="3" style="Überschrift 3"/>
        <Definition type="Heading" level="4" style="Überschrift 4"/>
      </Group>
      <!-- Parametrierung der Tabulatoren -->
      <Group name="Indents" maxListLevels="4">
      </Group>
      <!-- Parametrierung der Listen, Aufzählungen und Nummerierungen -->
      <Group name="NumberingStyles">
        <Definition type="Numeric" tabPosition="1" style="Liste_Nummern_Arabisch"/>
        <Definition type="Alphabetic" tabPosition="1" style="Liste_Nummern_Roemisch"/>
        <Definition type="Line" tabPosition="1" style="Liste_Bindestrich"/>
      </Group>
      <!-- Parametrierung der Nummerierungs-Optionen -->
      <Group name="NumberingBehaviors">
        <Definition type="Increment" style="Liste_Nummern_Arabisch"/>
        <Definition type="Decrement"/>
        <!--<Definition type="RestartMain"/>
  <Definition type="RestartSub"/>-->
        <Definition type="ResetChapter" style="Überschrift 1"/>
        <Definition type="ResetList" style="Liste_Nummern_Arabisch"/>
      </Group>
      <!-- Parametrierung der weiteren Formatierungs-Optionen -->
      <Group name="Styles">
        <Definition type="Standard" style="Grundtext"/>
        <Definition type="Bold" style="Fett"/>
        <Definition type="Italic" style=""/>
        <Definition type="Underline" style=""/>
      </Group>
      <!-- Parametrierung der weiteren kundenspezifischen Formatierungs-Optionen -->
      <Group name="CustomStyles">
        <Category id="Formatierungen">
          <Label lcid="2055">Formatierungen</Label>
          <Definition type="Randtitel" style="Randtitel mit Textbox">
            <Label lcid="2055">Randtitel</Label>
          </Definition>
          <Definition type="Lead" style="Lead">
            <Label lcid="2055">Lead</Label>
          </Definition>
        </Category>
        <Category id="Überschriften">
          <Label lcid="2055">Überschriften</Label>
          <Definition type="Heading" level="1" style="Überschrift 1 Gross">
            <Label lcid="2055">Überschrift 1 Gross</Label>
          </Definition>
        </Category>
      </Group>
    </DocumentFunction>
  </Configuration>
</OneOffixxFormattingPart>
</file>

<file path=customXml/item3.xml><?xml version="1.0" encoding="utf-8"?>
<OneOffixxExtendedBindingPart xmlns:xsd="http://www.w3.org/2001/XMLSchema" xmlns:xsi="http://www.w3.org/2001/XMLSchema-instance" xmlns="http://schema.oneoffixx.com/OneOffixxExtendedBindingPart/1">
  <StyleSheet>
    <xsl:stylesheet xmlns:xsl="http://www.w3.org/1999/XSL/Transform" xmlns:contact="http://schema.oneoffixx.com/OneOffixxContactsPart/1" xmlns:ext="http://schema.oneoffixx.com/OneOffixxExtendedBindingPart/1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rsion="1.0" mc:Ignorable="w14 wp14">
      <xsl:output method="xml" version="1.0" indent="yes"/>
      <xsl:variable name="linefeed">
        <xsl:text>&amp;#x0A;</xsl:text>
      </xsl:variable>
      <xsl:variable name="space">
        <xsl:text> </xsl:text>
      </xsl:variable>
      <xsl:template match="/">
    {0}
  </xsl:template>
      <!-- mit Absätzen ("Standard") -->
      <xsl:template name="emptyGrundtextParagraph">
        <w:p>
          <w:pPr>
            <w:pStyle w:val="Grundtext"/>
          </w:pPr>
          <w:r>
            <xsl:value-of select="$space"/>
          </w:r>
        </w:p>
      </xsl:template>
      <!-- ohne Absätzen ("Kein Leerraum") -->
      <xsl:template name="emptyNeutralParagraph">
        <w:p>
          <w:pPr>
            <w:pStyle w:val="Neutral"/>
          </w:pPr>
          <w:r>
            <xsl:value-of select="$space"/>
          </w:r>
        </w:p>
      </xsl:template>
      <xsl:template name="getExtendedSnippet">
        <xsl:param name="snippetName"/>
        <xsl:if test="($snippetName and $snippetName != '')">
          <xsl:copy-of select="//ext:OneOffixxExtendedBindingPart/ext:ExtendedBindings/ext:ExtendedBindingNode[ext:Title = $snippetName]/ext:Body/w:sdtContent/*"/>
        </xsl:if>
      </xsl:template>
      <xsl:template name="Beilagen">
        <xsl:param name="attachments"/>
        <xsl:param name="goesTo"/>
        <xsl:param name="copyTo"/>
        <w:p w:rsidR="006F595D" w:rsidRPr="006F595D" w:rsidRDefault="006F595D" w:rsidP="006F595D">
          <w:pPr>
            <w:pStyle w:val="Neutral"/>
          </w:pPr>
          <w:r w:rsidRPr="006F595D">
            <w:t> </w:t>
          </w:r>
        </w:p>
        <xsl:variable name="goesToRecipient">
          <xsl:call-template name="ListRecipients">
            <xsl:with-param name="transmissionType">Bcc</xsl:with-param>
          </xsl:call-template>
        </xsl:variable>
        <xsl:variable name="copyToRecipient">
          <xsl:call-template name="ListRecipients">
            <xsl:with-param name="transmissionType">Cc</xsl:with-param>
          </xsl:call-template>
        </xsl:variable>
        <xsl:if test="not(normalize-space($attachments)='') or not(normalize-space(concat($copyTo,$copyToRecipient))='') or not(normalize-space(concat($goesTo,$goesToRecipient))='')">
          <xsl:call-template name="NeutralEmptyParagraph"/>
          <xsl:call-template name="NeutralEmptyParagraph"/>
        </xsl:if>
        <xsl:if test="not(normalize-space($attachments)='')">
          <xsl:call-template name="BeilageBlock">
            <xsl:with-param name="title">Beilagen</xsl:with-param>
            <xsl:with-param name="beilagen" select="$attachments"/>
          </xsl:call-template>
          <xsl:if test="(not(normalize-space(concat($copyTo,$copyToRecipient))='') and $copyTo) or (not(normalize-space(concat($goesTo,$goesToRecipient))='') and $goesTo)">
            <xsl:call-template name="NeutralEmptyParagraph"/>
          </xsl:if>
        </xsl:if>
        <xsl:if test="not(normalize-space(concat($goesTo,$goesToRecipient))='')">
          <xsl:if test="$goesTo">
            <xsl:call-template name="BeilageBlock">
              <xsl:with-param name="title">Geht an</xsl:with-param>
              <xsl:with-param name="beilagen" select="$goesTo"/>
              <xsl:with-param name="listRecipientType">Bcc</xsl:with-param>
            </xsl:call-template>
            <xsl:if test="not(normalize-space(concat($copyTo,$copyToRecipient))='') and $copyTo">
              <xsl:call-template name="NeutralEmptyParagraph"/>
            </xsl:if>
          </xsl:if>
        </xsl:if>
        <xsl:if test="$copyTo">
          <xsl:call-template name="BeilageBlock">
            <xsl:with-param name="title">Kopie an</xsl:with-param>
            <xsl:with-param name="beilagen" select="$copyTo"/>
            <xsl:with-param name="listRecipientType">Cc</xsl:with-param>
          </xsl:call-template>
        </xsl:if>
      </xsl:template>
      <xsl:template name="BeilageBlock">
        <xsl:param name="title"/>
        <xsl:param name="beilagen"/>
        <xsl:param name="listRecipientType"/>
        <xsl:variable name="recipientList">
          <xsl:call-template name="ListRecipients">
            <xsl:with-param name="transmissionType" select="$listRecipientType"/>
          </xsl:call-template>
        </xsl:variable>
        <xsl:if test="(normalize-space($beilagen) != '') or (normalize-space($recipientList) != '')">
          <w:p w:rsidR="005C7A0D" w:rsidRPr="005C7A0D" w:rsidRDefault="005C7A0D" w:rsidP="005C7A0D">
            <w:pPr>
              <w:pStyle w:val="Neutral"/>
            </w:pPr>
            <w:r w:rsidRPr="005C7A0D">
              <w:t>
                <xsl:value-of select="$title"/>
              </w:t>
            </w:r>
          </w:p>
          <xsl:variable name="linebreak">
            <xsl:if test="(normalize-space($beilagen) != '') and (normalize-space($recipientList) != '')">
              <xsl:value-of select="$linefeed"/>
            </xsl:if>
          </xsl:variable>
          <xsl:call-template name="StringToList">
            <xsl:with-param name="string" select="concat($beilagen,$linebreak,$recipientList)"/>
          </xsl:call-template>
        </xsl:if>
      </xsl:template>
      <xsl:template name="ListRecipients">
        <xsl:param name="transmissionType"/>
        <xsl:if test="$transmissionType and $transmissionType != ''">
          <xsl:for-each select="//contact:OneOffixxContactsPart/contact:Contacts/contact:ContactItem[@Selected = 'false' and contact:ContactViewOptions/@AddressingType=$transmissionType]">
            <xsl:variable name="adr">
              <xsl:choose>
                <xsl:when test="(./contact:ContactViewOptions/@SelectedAddress = 'Private')">
                  <xsl:call-template name="AddressLine">
                    <xsl:with-param name="address" select="./contact:Person/contact:Address"/>
                  </xsl:call-template>
                </xsl:when>
                <xsl:otherwise>
                  <xsl:call-template name="AddressLine">
                    <xsl:with-param name="address" select="./contact:Company/contact:Address"/>
                  </xsl:call-template>
                </xsl:otherwise>
              </xsl:choose>
            </xsl:variable>
            <xsl:variable name="ZHDir">
              <xsl:choose>
                <xsl:when test="(./contact:ExtendentFields/contact:Item[@Key='Dynamic.ZHDir'] = 'true')">1</xsl:when>
                <xsl:otherwise>0</xsl:otherwise>
              </xsl:choose>
            </xsl:variable>
            <xsl:if test="(./contact:Company/contact:CompanyName/contact:Line[1] and ./contact:Company/contact:CompanyName/contact:Line[1] !='')">
              <xsl:value-of select="normalize-space(./contact:Company/contact:CompanyName/contact:Line[1])"/>
              <xsl:if test="(./contact:Company/contact:CompanyName/contact:Line[2] and ./contact:Company/contact:CompanyName/contact:Line[2] !='')">
                <xsl:value-of select="$space"/>
                <xsl:value-of select="normalize-space(./contact:Company/contact:CompanyName/contact:Line[2])"/>
              </xsl:if>
              <xsl:if test="(./contact:Person/contact:LastName and ./contact:Person/contact:LastName !='' and ./contact:Person/contact:SalutationShort and ./contact:Person/contact:SalutationShort !='' and ./contact:AddressType != 'CompanyData')">
                <xsl:text>,</xsl:text>
                <xsl:value-of select="$space"/>
              </xsl:if>
            </xsl:if>
            <xsl:if test="(not(./contact:Company/contact:CompanyName/contact:Line[1]) or ./contact:Company/contact:CompanyName/contact:Line[1] = '')">
              <xsl:if test="(./contact:Company/contact:Department and ./contact:Company/contact:Department !='')">
                <xsl:value-of select="normalize-space(./contact:Company/contact:Department)"/>
                <xsl:text>,</xsl:text>
                <xsl:value-of select="$space"/>
              </xsl:if>
            </xsl:if>
            <xsl:value-of select="./contact:Person/contact:FirstName"/>
            <xsl:if test="(./contact:Person/contact:LastName and ./contact:Person/contact:LastName !='' and ./contact:Person/contact:FirstName and ./contact:Person/contact:FirstName !='')">
              <xsl:value-of select="$space"/>
            </xsl:if>
            <xsl:value-of select="./contact:Person/contact:LastName"/>
            <xsl:if test="(./contact:Person/contact:LastName and ./contact:Person/contact:LastName !='' and ./contact:Person/contact:FirstName and ./contact:Person/contact:FirstName !='' and $adr !='') or (./contact:Company/contact:CompanyName/contact:Line[1] and ./contact:Company/contact:CompanyName/contact:Line[1] !='' and $adr !='')">
              <xsl:text>,</xsl:text>
              <xsl:value-of select="$space"/>
            </xsl:if>
            <xsl:value-of select="$adr"/>
            <xsl:if test="position() != last()">
              <xsl:value-of select="$linefeed"/>
            </xsl:if>
          </xsl:for-each>
        </xsl:if>
      </xsl:template>
      <xsl:template name="AddressLine">
        <xsl:param name="address"/>
        <xsl:if test="($address/contact:Street and $address/contact:Street !='') and not($address/contact:PostOfficeBox)">
          <xsl:value-of select="normalize-space($address/contact:Street)"/>
        </xsl:if>
        <xsl:value-of select="normalize-space($address/contact:PostOfficeBox)"/>
        <xsl:if test="($address/contact:Street and $address/contact:Street !='') or ($address/contact:PostOfficeBox and $address/contact:PostOfficeBox !='')">
          <xsl:if test="($address/contact:City and $address/contact:City !='') or ($address/contact:PostOfficeBoxCity and $address/contact:PostOfficeBoxCity !='')">
            <xsl:text>,</xsl:text>
            <xsl:value-of select="$space"/>
          </xsl:if>
        </xsl:if>
        <xsl:if test="not($address/contact:PostOfficeBox) or ($address/contact:PostOfficeBox ='')">
          <xsl:value-of select="$address/contact:City/@ZipCode"/>
          <xsl:value-of select="$space"/>
          <xsl:value-of select="$address/contact:City"/>
        </xsl:if>
        <xsl:if test="($address/contact:PostOfficeBox) and ($address/contact:PostOfficeBox !='')">
          <xsl:if test="not($address/contact:PostOfficeBoxCity/@ZipCode) or ($address/contact:PostOfficeBoxCity/@ZipCode ='')">
            <xsl:value-of select="$address/contact:City/@ZipCode"/>
            <xsl:value-of select="$space"/>
            <xsl:value-of select="$address/contact:City"/>
          </xsl:if>
          <xsl:if test="($address/contact:PostOfficeBoxCity/@ZipCode) or ($address/contact:PostOfficeBoxCity/@ZipCode !='')">
            <xsl:value-of select="$address/contact:PostOfficeBoxCity/@ZipCode"/>
            <xsl:value-of select="$space"/>
            <xsl:value-of select="$address/contact:PostOfficeBoxCity"/>
          </xsl:if>
        </xsl:if>
      </xsl:template>
      <xsl:template name="NeutralEmptyParagraph">
        <w:p w:rsidR="005C7A0D" w:rsidRPr="005C7A0D" w:rsidRDefault="005C7A0D" w:rsidP="005C7A0D">
          <w:pPr>
            <w:pStyle w:val="Neutral"/>
          </w:pPr>
        </w:p>
      </xsl:template>
      <xsl:template name="StringToList">
        <xsl:param name="string"/>
        <xsl:param name="style"/>
        <xsl:param name="linePrefix"/>
        <xsl:if test="not(normalize-space($string) = '')">
          <xsl:choose>
            <xsl:when test="contains($string, $linefeed)">
              <w:p w:rsidR="00CE0C6A" w:rsidRDefault="00CE0C6A" w:rsidP="00CE0C6A">
                <xsl:call-template name="ListItem">
                  <xsl:with-param name="string" select="$string"/>
                  <xsl:with-param name="style" select="$style"/>
                  <xsl:with-param name="linePrefix" select="$linePrefix"/>
                </xsl:call-template>
              </w:p>
              <xsl:call-template name="StringToList">
                <xsl:with-param name="string" select="substring-after($string, $linefeed)"/>
                <xsl:with-param name="style" select="$style"/>
                <xsl:with-param name="linePrefix" select="$linePrefix"/>
              </xsl:call-template>
            </xsl:when>
            <xsl:otherwise>
              <w:p w:rsidR="00000000" w:rsidRDefault="00CE0C6A">
                <xsl:call-template name="ListItem">
                  <xsl:with-param name="string" select="$string"/>
                  <xsl:with-param name="style" select="$style"/>
                  <xsl:with-param name="linePrefix" select="$linePrefix"/>
                </xsl:call-template>
              </w:p>
            </xsl:otherwise>
          </xsl:choose>
        </xsl:if>
      </xsl:template>
      <xsl:template name="ListItem">
        <xsl:param name="string"/>
        <xsl:param name="style"/>
        <xsl:param name="linePrefix"/>
        <w:pPr>
          <xsl:if test="(not($style) or $style = '')">
            <w:pStyle w:val="BeilagenListe"/>
          </xsl:if>
          <xsl:if test="($style and $style != '')">
            <xsl:element name="w:pStyle">
              <xsl:attribute name="w:val">
                <xsl:value-of select="$style"/>
              </xsl:attribute>
            </xsl:element>
          </xsl:if>
        </w:pPr>
        <xsl:if test="$linePrefix and $linePrefix != ''">
          <w:r>
            <w:t>
              <xsl:value-of select="$linePrefix"/>
            </w:t>
          </w:r>
        </xsl:if>
        <w:r>
          <xsl:if test="$linePrefix and $linePrefix != ''">
            <w:tab/>
          </xsl:if>
          <w:t>
            <xsl:variable name="stringNorm">
              <xsl:choose>
                <xsl:when test="starts-with(normalize-space($string), '- ')">
                  <xsl:value-of select="substring-after($string, '- ')"/>
                </xsl:when>
                <xsl:when test="starts-with(normalize-space($string), '-')">
                  <xsl:value-of select="substring-after($string, '-')"/>
                </xsl:when>
                <xsl:when test="starts-with(normalize-space($string), $linePrefix)">
                  <xsl:value-of select="substring-after($string, $linePrefix)"/>
                </xsl:when>
                <xsl:otherwise>
                  <xsl:value-of select="$string"/>
                </xsl:otherwise>
              </xsl:choose>
            </xsl:variable>
            <xsl:choose>
              <xsl:when test="contains($stringNorm, $linefeed)">
                <xsl:value-of select="substring-before($stringNorm, $linefeed)"/>
              </xsl:when>
              <xsl:otherwise>
                <xsl:value-of select="$stringNorm"/>
              </xsl:otherwise>
            </xsl:choose>
          </w:t>
        </w:r>
      </xsl:template>
      <xsl:template name="Recipient">
        <xsl:if test="(normalize-space(//Text[@id='Contact.Recipient.Selected.Transmission']) != '') and not (contains(normalize-space(//Text[@id='Contact.Recipient.Selected.Transmission']), '['))">
          <w:p w:rsidR="007F3BF0" w:rsidRPr="0063105C" w:rsidRDefault="007F3BF0" w:rsidP="00206857">
            <w:pPr>
              <w:pStyle w:val="BriefAnschrift"/>
              <w:rPr>
                <w:rFonts w:ascii="Arial Black" w:hAnsi="Arial Black"/>
              </w:rPr>
            </w:pPr>
            <w:r w:rsidRPr="0063105C">
              <w:rPr>
                <w:rFonts w:ascii="Arial Black" w:hAnsi="Arial Black"/>
              </w:rPr>
              <w:t>
                <xsl:value-of select="//Text[@id='Contact.Recipient.Selected.Transmission']"/>
              </w:t>
            </w:r>
          </w:p>
        </xsl:if>
        <xsl:call-template name="ViewRecipient">
          <xsl:with-param name="recipientString" select="//Text[@id='Person.Anschrift']"/>
          <xsl:with-param name="style">BriefAnschrift</xsl:with-param>
        </xsl:call-template>
      </xsl:template>
      <xsl:template name="ViewRecipient">
        <xsl:param name="recipientString"/>
        <xsl:param name="style"/>
        <xsl:choose>
          <xsl:when test="contains($recipientString, $linefeed)">
            <w:p w:rsidR="00CE0C6A" w:rsidRDefault="00CE0C6A" w:rsidP="00CE0C6A">
              <w:pPr>
                <w:pStyle w:val="BriefAnschrift"/>
              </w:pPr>
              <w:r>
                <w:t>
                  <xsl:value-of select="substring-before($recipientString, $linefeed)"/>
                </w:t>
              </w:r>
            </w:p>
            <xsl:call-template name="ViewRecipient">
              <xsl:with-param name="recipientString" select="substring-after($recipientString, $linefeed)"/>
            </xsl:call-template>
          </xsl:when>
          <xsl:otherwise>
            <w:p w:rsidR="00000000" w:rsidRDefault="00CE0C6A">
              <w:pPr>
                <w:pStyle w:val="BriefAnschrift"/>
              </w:pPr>
              <w:r>
                <w:t>
                  <xsl:value-of select="$recipientString"/>
                </w:t>
              </w:r>
            </w:p>
          </xsl:otherwise>
        </xsl:choose>
      </xsl:template>
      <xsl:template name="NumPages">
        <xsl:if test="(//CheckBox[@id='DocParam.ShowBlock3'] = 'false')">
          <w:p w:rsidR="00450F2D" w:rsidRDefault="00450F2D" w:rsidP="0079799C">
            <w:pPr>
              <w:pStyle w:val="BriefKopf"/>
            </w:pPr>
            <w:r w:rsidRPr="001045DA">
              <w:rPr>
                <w:rStyle w:val="PlaceholderText"/>
              </w:rPr>
              <w:t>
              </w:t>
            </w:r>
          </w:p>
        </xsl:if>
        <xsl:if test="(//CheckBox[@id='DocParam.ShowBlock3'] = 'true')">
          <w:p w:rsidR="00450F2D" w:rsidRDefault="00450F2D" w:rsidP="000F3ABA">
            <w:pPr>
              <w:pStyle w:val="BriefKopf"/>
            </w:pPr>
            <w:fldSimple w:instr=" PAGE   \* MERGEFORMAT ">
              <w:r>
                <w:rPr>
                  <w:noProof/>
                </w:rPr>
                <w:t>1</w:t>
              </w:r>
            </w:fldSimple>
            <w:r>
              <w:t>/</w:t>
            </w:r>
            <w:fldSimple w:instr=" NUMPAGES   \* MERGEFORMAT ">
              <w:r>
                <w:rPr>
                  <w:noProof/>
                </w:rPr>
                <w:t>1</w:t>
              </w:r>
            </w:fldSimple>
          </w:p>
        </xsl:if>
      </xsl:template>
      <xsl:template name="ContactList">
        <xsl:param name="typ"/>
        <xsl:param name="break"/>
        <xsl:variable name="filter">
          <xsl:choose>
            <xsl:when test="($typ) and ($typ = 'An' or $typ='Cc' or $typ='Bcc')">
              <xsl:value-of select="$typ"/>
            </xsl:when>
            <xsl:otherwise>An</xsl:otherwise>
          </xsl:choose>
        </xsl:variable>
        <xsl:variable name="breakchar">
          <xsl:choose>
            <xsl:when test="($break) and ($break != '')">
              <xsl:value-of select="$break"/>
            </xsl:when>
            <xsl:otherwise>,</xsl:otherwise>
          </xsl:choose>
        </xsl:variable>
        <xsl:for-each select="(//contact:ContactItem[contact:ContactViewOptions/@AddressingType=$filter])">
          <xsl:if test="(./contact:AddressType = 'PersonData') or (./contact:AddressType ='CompanyAndPersonData')">
            <xsl:value-of select="./contact:Person/contact:SalutationShort"/>
            <xsl:value-of select="$space"/>
            <xsl:if test="(./contact:Person/contact:Title) and (./contact:Person/contact:Title != '')">
              <xsl:value-of select="./contact:Person/contact:Title"/>
              <xsl:value-of select="$space"/>
            </xsl:if>
            <xsl:if test="(./contact:Person/contact:FirstName) and (./contact:Person/contact:FirstName != '')">
              <xsl:value-of select="./contact:Person/contact:FirstName"/>
              <xsl:value-of select="$space"/>
            </xsl:if>
            <xsl:if test="(./contact:Person/contact:LastName) and (./contact:Person/contact:LastName != '')">
              <xsl:value-of select="./contact:Person/contact:LastName"/>
            </xsl:if>
          </xsl:if>
          <xsl:if test="(./contact:AddressType ='CompanyData') or (./contact:AddressType ='CompanyAndPersonData')">
            <xsl:if test="(./contact:Company/contact:CompanyName/contact:Line[1]) and (./contact:Company/contact:CompanyName/contact:Line[1])">
              <xsl:if test="(./contact:AddressType ='CompanyAndPersonData')">
                <xsl:value-of select="$space"/>
                <xsl:text>-</xsl:text>
                <xsl:value-of select="$space"/>
              </xsl:if>
              <xsl:value-of select="./contact:Company/contact:CompanyName/contact:Line[1]"/>
              <xsl:if test="(./contact:Company/contact:CompanyName/contact:Line[2]) and (./contact:Company/contact:CompanyName/contact:Line[2])">
                <xsl:value-of select="$space"/>
                <xsl:value-of select="./contact:Company/contact:CompanyName/contact:Line[2]"/>
              </xsl:if>
            </xsl:if>
          </xsl:if>
          <xsl:if test="position() != last()">
            <xsl:value-of select="$breakchar"/>
            <xsl:value-of select="$space"/>
          </xsl:if>
        </xsl:for-each>
      </xsl:template>
    </xsl:stylesheet>
  </StyleSheet>
  <ExtendedBindings>
    <ExtendedBindingNode>
      <Tag>1692558305</Tag>
      <Title>Loewe</Title>
      <Body>
        <w:sdtContent xmlns:xsl="http://www.w3.org/1999/XSL/Transform" xmlns:w="http://schemas.openxmlformats.org/wordprocessingml/2006/main">
          <w:r>
            <w:rPr>
              <w:noProof/>
              <w:lang w:eastAsia="de-CH"/>
            </w:rPr>
            <w:pict>
              <v:rect xmlns:v="urn:schemas-microsoft-com:vml" id="_x0000_s4206" style="position:absolute;margin-left:28.65pt;margin-top:21.55pt;width:61.8pt;height:84.45pt;z-index:-251600384;mso-position-horizontal-relative:page;mso-position-vertical-relative:page" fillcolor="#009ef4" stroked="f">
                <xsl:if test="//ComboBox[@id = 'DocParam.Farbe']/@selectedValue = 'cyan'">
                  <v:fill color="#009EF4"/>
                </xsl:if>
                <xsl:if test="//ComboBox[@id = 'DocParam.Farbe']/@selectedValue = 'gruen'">
                  <v:fill color="#3EA743"/>
                </xsl:if>
                <xsl:if test="//ComboBox[@id = 'DocParam.Farbe']/@selectedValue = 'tuerkis'">
                  <v:fill color="#00A1A3"/>
                </xsl:if>
                <xsl:if test="//ComboBox[@id = 'DocParam.Farbe']/@selectedValue = 'blau'">
                  <v:fill color="#0076bd"/>
                </xsl:if>
                <xsl:if test="//ComboBox[@id = 'DocParam.Farbe']/@selectedValue = 'violett'">
                  <v:fill color="#885EA0"/>
                </xsl:if>
                <xsl:if test="//ComboBox[@id = 'DocParam.Farbe']/@selectedValue = 'magenta'">
                  <v:fill color="#E30059"/>
                </xsl:if>
                <xsl:if test="//ComboBox[@id = 'DocParam.Farbe']/@selectedValue = 'rot'">
                  <v:fill color="#E2001A"/>
                </xsl:if>
                <xsl:if test="//ComboBox[@id = 'DocParam.Farbe']/@selectedValue = 'orange'">
                  <v:fill color="#EB690B"/>
                </xsl:if>
                <xsl:if test="//ComboBox[@id = 'DocParam.Farbe']/@selectedValue = 'gelb'">
                  <v:fill color="#FFCC00"/>
                </xsl:if>
                <xsl:if test="//ComboBox[@id = 'DocParam.Farbe']/@selectedValue = 'schwarz'">
                  <v:fill color="#000000"/>
                </xsl:if>
                <w10:wrap xmlns:w10="urn:schemas-microsoft-com:office:word" anchorx="page" anchory="page"/>
              </v:rect>
            </w:pict>
          </w:r>
        </w:sdtContent>
      </Body>
      <BuiltIn>true</BuiltIn>
    </ExtendedBindingNode>
    <ExtendedBindingNode>
      <Tag>2423437626</Tag>
      <Title>Text</Title>
      <Body>
        <w:sdtContent xmlns:xsl="http://www.w3.org/1999/XSL/Transform" xmlns:w="http://schemas.openxmlformats.org/wordprocessingml/2006/main">
          <w:tbl>
            <w:tblPr>
              <w:tblW w:w="8500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0"/>
            </w:tblGrid>
            <w:tr w:rsidR="00457C3D" w:rsidRPr="00457C3D" w:rsidTr="00D93A70">
              <w:trPr>
                <w:trHeight w:val="1162"/>
              </w:trPr>
              <w:sdt>
                <w:sdtPr>
                  <w:rPr>
                    <xsl:if test="//ComboBox[@id = 'DocParam.Farbe']/@selectedValue = 'cyan'">
                      <w:color w:val="#009EF4"/>
                    </xsl:if>
                    <xsl:if test="//ComboBox[@id = 'DocParam.Farbe']/@selectedValue = 'gruen'">
                      <w:color w:val="#3EA743"/>
                    </xsl:if>
                    <xsl:if test="//ComboBox[@id = 'DocParam.Farbe']/@selectedValue = 'tuerkis'">
                      <w:color w:val="#00A1A3"/>
                    </xsl:if>
                    <xsl:if test="//ComboBox[@id = 'DocParam.Farbe']/@selectedValue = 'blau'">
                      <w:color w:val="#0076bd"/>
                    </xsl:if>
                    <xsl:if test="//ComboBox[@id = 'DocParam.Farbe']/@selectedValue = 'violett'">
                      <w:color w:val="#885EA0"/>
                    </xsl:if>
                    <xsl:if test="//ComboBox[@id = 'DocParam.Farbe']/@selectedValue = 'magenta'">
                      <w:color w:val="#E30059"/>
                    </xsl:if>
                    <xsl:if test="//ComboBox[@id = 'DocParam.Farbe']/@selectedValue = 'rot'">
                      <w:color w:val="#E2001A"/>
                    </xsl:if>
                    <xsl:if test="//ComboBox[@id = 'DocParam.Farbe']/@selectedValue = 'orange'">
                      <w:color w:val="#EB690B"/>
                    </xsl:if>
                    <xsl:if test="//ComboBox[@id = 'DocParam.Farbe']/@selectedValue = 'gelb'">
                      <w:color w:val="#FFCC00"/>
                    </xsl:if>
                    <xsl:if test="//ComboBox[@id = 'DocParam.Farbe']/@selectedValue = 'schwarz'">
                      <w:color w:val="#000000"/>
                    </xsl:if>
                  </w:rPr>
                  <w:alias w:val="CustomElements.Header.Formular.Basis.Script1"/>
                  <w:id w:val="-849866552"/>
                  <w:dataBinding w:xpath="//Text[@id='CustomElements.Header.Formular.Basis.Script1']" w:storeItemID="{2C4D9088-450F-413D-ABBF-1A2BC82688BE}"/>
                  <w:text w:multiLine="1"/>
                </w:sdtPr>
                <w:sdtEndPr/>
                <w:sdtContent>
                  <w:tc>
                    <w:tcPr>
                      <w:tcW w:w="8500" w:type="dxa"/>
                      <w:vAlign w:val="bottom"/>
                    </w:tcPr>
                    <w:p w:rsidR="00457C3D" w:rsidRPr="00457C3D" w:rsidRDefault="00766FD7" w:rsidP="00457C3D">
                      <w:pPr>
                        <w:pStyle w:val="BriefKopf"/>
                        <w:rPr>
                          <xsl:if test="//ComboBox[@id = 'DocParam.Farbe']/@selectedValue = 'cyan'">
                            <w:color w:val="#009EF4"/>
                          </xsl:if>
                          <xsl:if test="//ComboBox[@id = 'DocParam.Farbe']/@selectedValue = 'gruen'">
                            <w:color w:val="#3EA743"/>
                          </xsl:if>
                          <xsl:if test="//ComboBox[@id = 'DocParam.Farbe']/@selectedValue = 'tuerkis'">
                            <w:color w:val="#00A1A3"/>
                          </xsl:if>
                          <xsl:if test="//ComboBox[@id = 'DocParam.Farbe']/@selectedValue = 'blau'">
                            <w:color w:val="#0076bd"/>
                          </xsl:if>
                          <xsl:if test="//ComboBox[@id = 'DocParam.Farbe']/@selectedValue = 'violett'">
                            <w:color w:val="#885EA0"/>
                          </xsl:if>
                          <xsl:if test="//ComboBox[@id = 'DocParam.Farbe']/@selectedValue = 'magenta'">
                            <w:color w:val="#E30059"/>
                          </xsl:if>
                          <xsl:if test="//ComboBox[@id = 'DocParam.Farbe']/@selectedValue = 'rot'">
                            <w:color w:val="#E2001A"/>
                          </xsl:if>
                          <xsl:if test="//ComboBox[@id = 'DocParam.Farbe']/@selectedValue = 'orange'">
                            <w:color w:val="#EB690B"/>
                          </xsl:if>
                          <xsl:if test="//ComboBox[@id = 'DocParam.Farbe']/@selectedValue = 'gelb'">
                            <w:color w:val="#FFCC00"/>
                          </xsl:if>
                          <xsl:if test="//ComboBox[@id = 'DocParam.Farbe']/@selectedValue = 'schwarz'">
                            <w:color w:val="#000000"/>
                          </xsl:if>
                        </w:rPr>
                      </w:pPr>
                    </w:p>
                  </w:tc>
                </w:sdtContent>
              </w:sdt>
            </w:tr>
            <w:tr w:rsidR="00457C3D" w:rsidRPr="00457C3D" w:rsidTr="00D93A70">
              <w:trPr>
                <w:trHeight w:val="20"/>
              </w:trPr>
              <w:sdt>
                <w:sdtPr>
                  <w:rPr>
                    <xsl:if test="//ComboBox[@id = 'DocParam.Farbe']/@selectedValue = 'cyan'">
                      <w:color w:val="#009EF4"/>
                    </xsl:if>
                    <xsl:if test="//ComboBox[@id = 'DocParam.Farbe']/@selectedValue = 'gruen'">
                      <w:color w:val="#3EA743"/>
                    </xsl:if>
                    <xsl:if test="//ComboBox[@id = 'DocParam.Farbe']/@selectedValue = 'tuerkis'">
                      <w:color w:val="#00A1A3"/>
                    </xsl:if>
                    <xsl:if test="//ComboBox[@id = 'DocParam.Farbe']/@selectedValue = 'blau'">
                      <w:color w:val="#0076bd"/>
                    </xsl:if>
                    <xsl:if test="//ComboBox[@id = 'DocParam.Farbe']/@selectedValue = 'violett'">
                      <w:color w:val="#885EA0"/>
                    </xsl:if>
                    <xsl:if test="//ComboBox[@id = 'DocParam.Farbe']/@selectedValue = 'magenta'">
                      <w:color w:val="#E30059"/>
                    </xsl:if>
                    <xsl:if test="//ComboBox[@id = 'DocParam.Farbe']/@selectedValue = 'rot'">
                      <w:color w:val="#E2001A"/>
                    </xsl:if>
                    <xsl:if test="//ComboBox[@id = 'DocParam.Farbe']/@selectedValue = 'orange'">
                      <w:color w:val="#EB690B"/>
                    </xsl:if>
                    <xsl:if test="//ComboBox[@id = 'DocParam.Farbe']/@selectedValue = 'gelb'">
                      <w:color w:val="#FFCC00"/>
                    </xsl:if>
                    <xsl:if test="//ComboBox[@id = 'DocParam.Farbe']/@selectedValue = 'schwarz'">
                      <w:color w:val="#000000"/>
                    </xsl:if>
                  </w:rPr>
                  <w:alias w:val="CustomElements.Header.Formular.Basis.Script2"/>
                  <w:id w:val="26529182"/>
                  <w:dataBinding w:xpath="//Text[@id='CustomElements.Header.Formular.Basis.Script2']" w:storeItemID="{2C4D9088-450F-413D-ABBF-1A2BC82688BE}"/>
                  <w:text w:multiLine="1"/>
                </w:sdtPr>
                <w:sdtEndPr/>
                <w:sdtContent>
                  <w:tc>
                    <w:tcPr>
                      <w:tcW w:w="8500" w:type="dxa"/>
                      <w:vAlign w:val="center"/>
                    </w:tcPr>
                    <w:p w:rsidR="00457C3D" w:rsidRPr="00457C3D" w:rsidRDefault="00766FD7" w:rsidP="00457C3D">
                      <w:pPr>
                        <w:pStyle w:val="BriefKopffett"/>
                        <w:rPr>
                          <xsl:if test="//ComboBox[@id = 'DocParam.Farbe']/@selectedValue = 'cyan'">
                            <w:color w:val="#009EF4"/>
                          </xsl:if>
                          <xsl:if test="//ComboBox[@id = 'DocParam.Farbe']/@selectedValue = 'gruen'">
                            <w:color w:val="#3EA743"/>
                          </xsl:if>
                          <xsl:if test="//ComboBox[@id = 'DocParam.Farbe']/@selectedValue = 'tuerkis'">
                            <w:color w:val="#00A1A3"/>
                          </xsl:if>
                          <xsl:if test="//ComboBox[@id = 'DocParam.Farbe']/@selectedValue = 'blau'">
                            <w:color w:val="#0076bd"/>
                          </xsl:if>
                          <xsl:if test="//ComboBox[@id = 'DocParam.Farbe']/@selectedValue = 'violett'">
                            <w:color w:val="#885EA0"/>
                          </xsl:if>
                          <xsl:if test="//ComboBox[@id = 'DocParam.Farbe']/@selectedValue = 'magenta'">
                            <w:color w:val="#E30059"/>
                          </xsl:if>
                          <xsl:if test="//ComboBox[@id = 'DocParam.Farbe']/@selectedValue = 'rot'">
                            <w:color w:val="#E2001A"/>
                          </xsl:if>
                          <xsl:if test="//ComboBox[@id = 'DocParam.Farbe']/@selectedValue = 'orange'">
                            <w:color w:val="#EB690B"/>
                          </xsl:if>
                          <xsl:if test="//ComboBox[@id = 'DocParam.Farbe']/@selectedValue = 'gelb'">
                            <w:color w:val="#FFCC00"/>
                          </xsl:if>
                          <xsl:if test="//ComboBox[@id = 'DocParam.Farbe']/@selectedValue = 'schwarz'">
                            <w:color w:val="#000000"/>
                          </xsl:if>
                        </w:rPr>
                      </w:pPr>
                    </w:p>
                  </w:tc>
                </w:sdtContent>
              </w:sdt>
            </w:tr>
            <w:tr w:rsidR="00457C3D" w:rsidRPr="00457C3D" w:rsidTr="00D93A70">
              <w:trPr>
                <w:trHeight w:val="1763"/>
              </w:trPr>
              <w:tc>
                <w:tcPr>
                  <w:tcW w:w="8500" w:type="dxa"/>
                </w:tcPr>
                <w:sdt>
                  <w:sdtPr>
                    <w:rPr>
                      <xsl:if test="//ComboBox[@id = 'DocParam.Farbe']/@selectedValue = 'cyan'">
                        <w:color w:val="#009EF4"/>
                      </xsl:if>
                      <xsl:if test="//ComboBox[@id = 'DocParam.Farbe']/@selectedValue = 'gruen'">
                        <w:color w:val="#3EA743"/>
                      </xsl:if>
                      <xsl:if test="//ComboBox[@id = 'DocParam.Farbe']/@selectedValue = 'tuerkis'">
                        <w:color w:val="#00A1A3"/>
                      </xsl:if>
                      <xsl:if test="//ComboBox[@id = 'DocParam.Farbe']/@selectedValue = 'blau'">
                        <w:color w:val="#0076bd"/>
                      </xsl:if>
                      <xsl:if test="//ComboBox[@id = 'DocParam.Farbe']/@selectedValue = 'violett'">
                        <w:color w:val="#885EA0"/>
                      </xsl:if>
                      <xsl:if test="//ComboBox[@id = 'DocParam.Farbe']/@selectedValue = 'magenta'">
                        <w:color w:val="#E30059"/>
                      </xsl:if>
                      <xsl:if test="//ComboBox[@id = 'DocParam.Farbe']/@selectedValue = 'rot'">
                        <w:color w:val="#E2001A"/>
                      </xsl:if>
                      <xsl:if test="//ComboBox[@id = 'DocParam.Farbe']/@selectedValue = 'orange'">
                        <w:color w:val="#EB690B"/>
                      </xsl:if>
                      <xsl:if test="//ComboBox[@id = 'DocParam.Farbe']/@selectedValue = 'gelb'">
                        <w:color w:val="#FFCC00"/>
                      </xsl:if>
                      <xsl:if test="//ComboBox[@id = 'DocParam.Farbe']/@selectedValue = 'schwarz'">
                        <w:color w:val="#000000"/>
                      </xsl:if>
                    </w:rPr>
                    <w:alias w:val="CustomElements.Header.Formular.Basis.Script3"/>
                    <w:id w:val="-2110188808"/>
                    <w:dataBinding w:xpath="//Text[@id='CustomElements.Header.Formular.Basis.Script3']" w:storeItemID="{2C4D9088-450F-413D-ABBF-1A2BC82688BE}"/>
                    <w:text w:multiLine="1"/>
                  </w:sdtPr>
                  <w:sdtEndPr/>
                  <w:sdtContent>
                    <w:p w:rsidR="00457C3D" w:rsidRPr="00457C3D" w:rsidRDefault="00766FD7" w:rsidP="00457C3D">
                      <w:pPr>
                        <w:pStyle w:val="BriefKopf"/>
                        <w:rPr>
                          <xsl:if test="//ComboBox[@id = 'DocParam.Farbe']/@selectedValue = 'cyan'">
                            <w:color w:val="#009EF4"/>
                          </xsl:if>
                          <xsl:if test="//ComboBox[@id = 'DocParam.Farbe']/@selectedValue = 'gruen'">
                            <w:color w:val="#3EA743"/>
                          </xsl:if>
                          <xsl:if test="//ComboBox[@id = 'DocParam.Farbe']/@selectedValue = 'tuerkis'">
                            <w:color w:val="#00A1A3"/>
                          </xsl:if>
                          <xsl:if test="//ComboBox[@id = 'DocParam.Farbe']/@selectedValue = 'blau'">
                            <w:color w:val="#0076bd"/>
                          </xsl:if>
                          <xsl:if test="//ComboBox[@id = 'DocParam.Farbe']/@selectedValue = 'violett'">
                            <w:color w:val="#885EA0"/>
                          </xsl:if>
                          <xsl:if test="//ComboBox[@id = 'DocParam.Farbe']/@selectedValue = 'magenta'">
                            <w:color w:val="#E30059"/>
                          </xsl:if>
                          <xsl:if test="//ComboBox[@id = 'DocParam.Farbe']/@selectedValue = 'rot'">
                            <w:color w:val="#E2001A"/>
                          </xsl:if>
                          <xsl:if test="//ComboBox[@id = 'DocParam.Farbe']/@selectedValue = 'orange'">
                            <w:color w:val="#EB690B"/>
                          </xsl:if>
                          <xsl:if test="//ComboBox[@id = 'DocParam.Farbe']/@selectedValue = 'gelb'">
                            <w:color w:val="#FFCC00"/>
                          </xsl:if>
                          <xsl:if test="//ComboBox[@id = 'DocParam.Farbe']/@selectedValue = 'schwarz'">
                            <w:color w:val="#000000"/>
                          </xsl:if>
                        </w:rPr>
                      </w:pPr>
                    </w:p>
                  </w:sdtContent>
                </w:sdt>
                <w:sdt>
                  <w:sdtPr>
                    <w:rPr>
                      <xsl:if test="//ComboBox[@id = 'DocParam.Farbe']/@selectedValue = 'cyan'">
                        <w:color w:val="#009EF4"/>
                      </xsl:if>
                      <xsl:if test="//ComboBox[@id = 'DocParam.Farbe']/@selectedValue = 'gruen'">
                        <w:color w:val="#3EA743"/>
                      </xsl:if>
                      <xsl:if test="//ComboBox[@id = 'DocParam.Farbe']/@selectedValue = 'tuerkis'">
                        <w:color w:val="#00A1A3"/>
                      </xsl:if>
                      <xsl:if test="//ComboBox[@id = 'DocParam.Farbe']/@selectedValue = 'blau'">
                        <w:color w:val="#0076bd"/>
                      </xsl:if>
                      <xsl:if test="//ComboBox[@id = 'DocParam.Farbe']/@selectedValue = 'violett'">
                        <w:color w:val="#885EA0"/>
                      </xsl:if>
                      <xsl:if test="//ComboBox[@id = 'DocParam.Farbe']/@selectedValue = 'magenta'">
                        <w:color w:val="#E30059"/>
                      </xsl:if>
                      <xsl:if test="//ComboBox[@id = 'DocParam.Farbe']/@selectedValue = 'rot'">
                        <w:color w:val="#E2001A"/>
                      </xsl:if>
                      <xsl:if test="//ComboBox[@id = 'DocParam.Farbe']/@selectedValue = 'orange'">
                        <w:color w:val="#EB690B"/>
                      </xsl:if>
                      <xsl:if test="//ComboBox[@id = 'DocParam.Farbe']/@selectedValue = 'gelb'">
                        <w:color w:val="#FFCC00"/>
                      </xsl:if>
                      <xsl:if test="//ComboBox[@id = 'DocParam.Farbe']/@selectedValue = 'schwarz'">
                        <w:color w:val="#000000"/>
                      </xsl:if>
                    </w:rPr>
                    <w:alias w:val="CustomElements.Header.Report.Script3"/>
                    <w:id w:val="-178204346"/>
                    <w:dataBinding w:xpath="//Text[@id='CustomElements.Header.Report.Script3']" w:storeItemID="{2C4D9088-450F-413D-ABBF-1A2BC82688BE}"/>
                    <w:text w:multiLine="1"/>
                  </w:sdtPr>
                  <w:sdtEndPr/>
                  <w:sdtContent>
                    <w:p w:rsidR="00457C3D" w:rsidRPr="00457C3D" w:rsidRDefault="00766FD7" w:rsidP="00457C3D">
                      <w:pPr>
                        <w:pStyle w:val="BriefKopf"/>
                        <w:rPr>
                          <xsl:if test="//ComboBox[@id = 'DocParam.Farbe']/@selectedValue = 'cyan'">
                            <w:color w:val="#009EF4"/>
                          </xsl:if>
                          <xsl:if test="//ComboBox[@id = 'DocParam.Farbe']/@selectedValue = 'gruen'">
                            <w:color w:val="#3EA743"/>
                          </xsl:if>
                          <xsl:if test="//ComboBox[@id = 'DocParam.Farbe']/@selectedValue = 'tuerkis'">
                            <w:color w:val="#00A1A3"/>
                          </xsl:if>
                          <xsl:if test="//ComboBox[@id = 'DocParam.Farbe']/@selectedValue = 'blau'">
                            <w:color w:val="#0076bd"/>
                          </xsl:if>
                          <xsl:if test="//ComboBox[@id = 'DocParam.Farbe']/@selectedValue = 'violett'">
                            <w:color w:val="#885EA0"/>
                          </xsl:if>
                          <xsl:if test="//ComboBox[@id = 'DocParam.Farbe']/@selectedValue = 'magenta'">
                            <w:color w:val="#E30059"/>
                          </xsl:if>
                          <xsl:if test="//ComboBox[@id = 'DocParam.Farbe']/@selectedValue = 'rot'">
                            <w:color w:val="#E2001A"/>
                          </xsl:if>
                          <xsl:if test="//ComboBox[@id = 'DocParam.Farbe']/@selectedValue = 'orange'">
                            <w:color w:val="#EB690B"/>
                          </xsl:if>
                          <xsl:if test="//ComboBox[@id = 'DocParam.Farbe']/@selectedValue = 'gelb'">
                            <w:color w:val="#FFCC00"/>
                          </xsl:if>
                          <xsl:if test="//ComboBox[@id = 'DocParam.Farbe']/@selectedValue = 'schwarz'">
                            <w:color w:val="#000000"/>
                          </xsl:if>
                        </w:rPr>
                      </w:pPr>
                    </w:p>
                  </w:sdtContent>
                </w:sdt>
              </w:tc>
            </w:tr>
            <w:tr w:rsidR="00A4380D" w:rsidRPr="00457C3D" w:rsidTr="0015499C">
              <w:trPr>
                <w:trHeight w:hRule="exact" w:val="1106"/>
              </w:trPr>
              <w:tc>
                <w:tcPr>
                  <w:tcW w:w="8500" w:type="dxa"/>
                </w:tcPr>
                <w:p w:rsidR="00A4380D" w:rsidRDefault="00A4380D" w:rsidP="00457C3D">
                  <w:pPr>
                    <w:pStyle w:val="BriefKopf"/>
                  </w:pPr>
                </w:p>
              </w:tc>
            </w:tr>
          </w:tbl>
          <w:sdt>
            <w:sdtPr>
              <w:rPr>
                <xsl:if test="//ComboBox[@id = 'DocParam.Farbe']/@selectedValue = 'cyan'">
                  <w:color w:val="#009EF4"/>
                </xsl:if>
                <xsl:if test="//ComboBox[@id = 'DocParam.Farbe']/@selectedValue = 'gruen'">
                  <w:color w:val="#3EA743"/>
                </xsl:if>
                <xsl:if test="//ComboBox[@id = 'DocParam.Farbe']/@selectedValue = 'tuerkis'">
                  <w:color w:val="#00A1A3"/>
                </xsl:if>
                <xsl:if test="//ComboBox[@id = 'DocParam.Farbe']/@selectedValue = 'blau'">
                  <w:color w:val="#0076bd"/>
                </xsl:if>
                <xsl:if test="//ComboBox[@id = 'DocParam.Farbe']/@selectedValue = 'violett'">
                  <w:color w:val="#885EA0"/>
                </xsl:if>
                <xsl:if test="//ComboBox[@id = 'DocParam.Farbe']/@selectedValue = 'magenta'">
                  <w:color w:val="#E30059"/>
                </xsl:if>
                <xsl:if test="//ComboBox[@id = 'DocParam.Farbe']/@selectedValue = 'rot'">
                  <w:color w:val="#E2001A"/>
                </xsl:if>
                <xsl:if test="//ComboBox[@id = 'DocParam.Farbe']/@selectedValue = 'orange'">
                  <w:color w:val="#EB690B"/>
                </xsl:if>
                <xsl:if test="//ComboBox[@id = 'DocParam.Farbe']/@selectedValue = 'gelb'">
                  <w:color w:val="#FFCC00"/>
                </xsl:if>
                <xsl:if test="//ComboBox[@id = 'DocParam.Farbe']/@selectedValue = 'schwarz'">
                  <w:color w:val="#000000"/>
                </xsl:if>
              </w:rPr>
              <w:alias w:val="DocParam.Subject"/>
              <w:id w:val="903717347"/>
              <w:dataBinding w:xpath="//Text[@id='DocParam.Subject']" w:storeItemID="{2C4D9088-450F-413D-ABBF-1A2BC82688BE}"/>
              <w:text w:multiLine="1"/>
            </w:sdtPr>
            <w:sdtEndPr/>
            <w:sdtContent>
              <w:p w:rsidR="00913E6D" w:rsidRDefault="00C34E55" w:rsidP="00913E6D">
                <w:pPr>
                  <w:pStyle w:val="TitelblattTitelZusatz"/>
                  <w:rPr>
                    <xsl:if test="//ComboBox[@id = 'DocParam.Farbe']/@selectedValue = 'cyan'">
                      <w:color w:val="#009EF4"/>
                    </xsl:if>
                    <xsl:if test="//ComboBox[@id = 'DocParam.Farbe']/@selectedValue = 'gruen'">
                      <w:color w:val="#3EA743"/>
                    </xsl:if>
                    <xsl:if test="//ComboBox[@id = 'DocParam.Farbe']/@selectedValue = 'tuerkis'">
                      <w:color w:val="#00A1A3"/>
                    </xsl:if>
                    <xsl:if test="//ComboBox[@id = 'DocParam.Farbe']/@selectedValue = 'blau'">
                      <w:color w:val="#0076bd"/>
                    </xsl:if>
                    <xsl:if test="//ComboBox[@id = 'DocParam.Farbe']/@selectedValue = 'violett'">
                      <w:color w:val="#885EA0"/>
                    </xsl:if>
                    <xsl:if test="//ComboBox[@id = 'DocParam.Farbe']/@selectedValue = 'magenta'">
                      <w:color w:val="#E30059"/>
                    </xsl:if>
                    <xsl:if test="//ComboBox[@id = 'DocParam.Farbe']/@selectedValue = 'rot'">
                      <w:color w:val="#E2001A"/>
                    </xsl:if>
                    <xsl:if test="//ComboBox[@id = 'DocParam.Farbe']/@selectedValue = 'orange'">
                      <w:color w:val="#EB690B"/>
                    </xsl:if>
                    <xsl:if test="//ComboBox[@id = 'DocParam.Farbe']/@selectedValue = 'gelb'">
                      <w:color w:val="#FFCC00"/>
                    </xsl:if>
                    <xsl:if test="//ComboBox[@id = 'DocParam.Farbe']/@selectedValue = 'schwarz'">
                      <w:color w:val="#000000"/>
                    </xsl:if>
                  </w:rPr>
                </w:pPr>
              </w:p>
            </w:sdtContent>
          </w:sdt>
          <w:p w:rsidR="00913E6D" w:rsidRPr="00457C3D" w:rsidRDefault="009F06F5" w:rsidP="00913E6D">
            <w:pPr>
              <w:pStyle w:val="Grundtext"/>
            </w:pPr>
            <w:sdt>
              <w:sdtPr>
                <w:rPr>
                  <xsl:if test="//ComboBox[@id = 'DocParam.Farbe']/@selectedValue = 'cyan'">
                    <w:color w:val="#009EF4"/>
                  </xsl:if>
                  <xsl:if test="//ComboBox[@id = 'DocParam.Farbe']/@selectedValue = 'gruen'">
                    <w:color w:val="#3EA743"/>
                  </xsl:if>
                  <xsl:if test="//ComboBox[@id = 'DocParam.Farbe']/@selectedValue = 'tuerkis'">
                    <w:color w:val="#00A1A3"/>
                  </xsl:if>
                  <xsl:if test="//ComboBox[@id = 'DocParam.Farbe']/@selectedValue = 'blau'">
                    <w:color w:val="#0076bd"/>
                  </xsl:if>
                  <xsl:if test="//ComboBox[@id = 'DocParam.Farbe']/@selectedValue = 'violett'">
                    <w:color w:val="#885EA0"/>
                  </xsl:if>
                  <xsl:if test="//ComboBox[@id = 'DocParam.Farbe']/@selectedValue = 'magenta'">
                    <w:color w:val="#E30059"/>
                  </xsl:if>
                  <xsl:if test="//ComboBox[@id = 'DocParam.Farbe']/@selectedValue = 'rot'">
                    <w:color w:val="#E2001A"/>
                  </xsl:if>
                  <xsl:if test="//ComboBox[@id = 'DocParam.Farbe']/@selectedValue = 'orange'">
                    <w:color w:val="#EB690B"/>
                  </xsl:if>
                  <xsl:if test="//ComboBox[@id = 'DocParam.Farbe']/@selectedValue = 'gelb'">
                    <w:color w:val="#FFCC00"/>
                  </xsl:if>
                  <xsl:if test="//ComboBox[@id = 'DocParam.Farbe']/@selectedValue = 'schwarz'">
                    <w:color w:val="#000000"/>
                  </xsl:if>
                </w:rPr>
                <w:alias w:val="CustomElements.ReportInformation"/>
                <w:id w:val="2080783215"/>
                <w:dataBinding w:xpath="//Text[@id='CustomElements.ReportInformation']" w:storeItemID="{2C4D9088-450F-413D-ABBF-1A2BC82688BE}"/>
                <w:text w:multiLine="1"/>
              </w:sdtPr>
              <w:sdtEndPr/>
            </w:sdt>
          </w:p>
        </w:sdtContent>
      </Body>
      <BuiltIn>true</BuiltIn>
    </ExtendedBindingNode>
  </ExtendedBindings>
</OneOffixxExtendedBindingPart>
</file>

<file path=customXml/item4.xml>��< ? x m l   v e r s i o n = " 1 . 0 "   e n c o d i n g = " u t f - 1 6 " ? > < O n e O f f i x x D o c u m e n t P a r t   x m l n s : x s d = " h t t p : / / w w w . w 3 . o r g / 2 0 0 1 / X M L S c h e m a "   x m l n s : x s i = " h t t p : / / w w w . w 3 . o r g / 2 0 0 1 / X M L S c h e m a - i n s t a n c e "   i d = " 3 5 a 2 d 9 7 8 - b f 0 b - 4 f 3 2 - 9 4 8 2 - a c a 4 6 5 e 2 c d 7 3 "   t I d = " b 8 3 2 6 5 5 9 - 9 b 5 d - 4 0 8 4 - 9 8 3 1 - 6 0 e e 0 5 4 c 0 8 6 3 "   i n t e r n a l T I d = " 8 7 1 1 c 2 3 9 - 2 d b 3 - 4 5 3 7 - 8 1 9 4 - 1 e 4 5 0 9 d 4 c f c 0 "   m t I d = " 2 7 5 a f 3 2 e - b c 4 0 - 4 5 c 2 - 8 5 b 7 - a f b 1 c 0 3 8 2 6 5 3 "   r e v i s i o n = " 0 "   c r e a t e d m a j o r v e r s i o n = " 0 "   c r e a t e d m i n o r v e r s i o n = " 0 "   c r e a t e d = " 2 0 2 5 - 0 2 - 2 0 T 1 2 : 2 9 : 2 7 . 0 7 1 8 4 1 4 Z "   m o d i f i e d m a j o r v e r s i o n = " 0 "   m o d i f i e d m i n o r v e r s i o n = " 0 "   m o d i f i e d = " 0 0 0 1 - 0 1 - 0 1 T 0 0 : 0 0 : 0 0 "   p r o f i l e = " 4 4 4 a c c 2 7 - 9 5 e a - 4 3 2 9 - 9 a 9 0 - a 3 f 9 5 b 7 a b 3 f 2 "   m o d e = " S a v e d D o c u m e n t "   c o l o r m o d e = " C o l o r "   l c i d = " 2 0 5 5 "   x m l n s = " h t t p : / / s c h e m a . o n e o f f i x x . c o m / O n e O f f i x x D o c u m e n t P a r t / 1 " >  
     < C o n t e n t >  
         < D a t a M o d e l   x m l n s = " " >  
             < P r o f i l e >  
                 < T e x t   i d = " P r o f i l e . I d "   l a b e l = " P r o f i l e . I d " > < ! [ C D A T A [ 4 4 4 a c c 2 7 - 9 5 e a - 4 3 2 9 - 9 a 9 0 - a 3 f 9 5 b 7 a b 3 f 2 ] ] > < / T e x t >  
                 < T e x t   i d = " P r o f i l e . O r g a n i z a t i o n U n i t I d "   l a b e l = " P r o f i l e . O r g a n i z a t i o n U n i t I d " > < ! [ C D A T A [ 5 f 9 8 4 b 2 6 - 4 c e 2 - 4 6 f d - 8 4 a a - 1 f 7 d b 5 4 8 a f e 8 ] ] > < / T e x t >  
                 < T e x t   i d = " P r o f i l e . O r g . P o s t a l . C o u n t r y "   l a b e l = " P r o f i l e . O r g . P o s t a l . C o u n t r y " > < ! [ C D A T A [ S c h w e i z ] ] > < / T e x t >  
                 < T e x t   i d = " P r o f i l e . O r g . P o s t a l . L Z i p "   l a b e l = " P r o f i l e . O r g . P o s t a l . L Z i p " > < ! [ C D A T A [ C H ] ] > < / T e x t >  
                 < T e x t   i d = " P r o f i l e . O r g . T i t l e "   l a b e l = " P r o f i l e . O r g . T i t l e " > < ! [ C D A T A [ K a n t o n   Z � r i c h ] ] > < / T e x t >  
                 < T e x t   i d = " P r o f i l e . U s e r . A l i a s "   l a b e l = " P r o f i l e . U s e r . A l i a s " > < ! [ C D A T A [ s g ] ] > < / T e x t >  
                 < T e x t   i d = " P r o f i l e . U s e r . E m a i l "   l a b e l = " P r o f i l e . U s e r . E m a i l " > < ! [ C D A T A [ s a r a h . g e r h a r d @ b i . z h . c h ] ] > < / T e x t >  
                 < T e x t   i d = " P r o f i l e . U s e r . F a x "   l a b e l = " P r o f i l e . U s e r . F a x " > < ! [ C D A T A [   ] ] > < / T e x t >  
                 < T e x t   i d = " P r o f i l e . U s e r . F i r s t N a m e "   l a b e l = " P r o f i l e . U s e r . F i r s t N a m e " > < ! [ C D A T A [ S a r a h ] ] > < / T e x t >  
                 < T e x t   i d = " P r o f i l e . U s e r . F u n c t i o n "   l a b e l = " P r o f i l e . U s e r . F u n c t i o n " > < ! [ C D A T A [ W i s s e n s c h a f t l i c h e   M i t a r b e i t e r i n ] ] > < / T e x t >  
                 < T e x t   i d = " P r o f i l e . U s e r . L a s t N a m e "   l a b e l = " P r o f i l e . U s e r . L a s t N a m e " > < ! [ C D A T A [ G e r h a r d ] ] > < / T e x t >  
                 < T e x t   i d = " P r o f i l e . U s e r . M o b i l e "   l a b e l = " P r o f i l e . U s e r . M o b i l e " > < ! [ C D A T A [   ] ] > < / T e x t >  
                 < T e x t   i d = " P r o f i l e . U s e r . O u L e v 1 "   l a b e l = " P r o f i l e . U s e r . O u L e v 1 " > < ! [ C D A T A [ K a n t o n   Z � r i c h ] ] > < / T e x t >  
                 < T e x t   i d = " P r o f i l e . U s e r . O u L e v 2 "   l a b e l = " P r o f i l e . U s e r . O u L e v 2 " > < ! [ C D A T A [ B i l d u n g s d i r e k t i o n ] ] > < / T e x t >  
                 < T e x t   i d = " P r o f i l e . U s e r . O u L e v 3 "   l a b e l = " P r o f i l e . U s e r . O u L e v 3 " > < ! [ C D A T A [ B i l d u n g s p l a n u n g ] ] > < / T e x t >  
                 < T e x t   i d = " P r o f i l e . U s e r . O u L e v 4 "   l a b e l = " P r o f i l e . U s e r . O u L e v 4 " > < ! [ C D A T A [ B i l d u n g s m o n i t o r i n g ] ] > < / T e x t >  
                 < T e x t   i d = " P r o f i l e . U s e r . O u M a i l "   l a b e l = " P r o f i l e . U s e r . O u M a i l " > < ! [ C D A T A [   ] ] > < / T e x t >  
                 < T e x t   i d = " P r o f i l e . U s e r . O u P h o n e "   l a b e l = " P r o f i l e . U s e r . O u P h o n e " > < ! [ C D A T A [ + 4 1   4 3   2 5 9   5 3   5 0 ] ] > < / T e x t >  
                 < T e x t   i d = " P r o f i l e . U s e r . P h o n e "   l a b e l = " P r o f i l e . U s e r . P h o n e " > < ! [ C D A T A [ + 4 1   4 3   2 5 9   5 8   1 5 ] ] > < / T e x t >  
                 < T e x t   i d = " P r o f i l e . U s e r . P o s t a l . C i t y "   l a b e l = " P r o f i l e . U s e r . P o s t a l . C i t y " > < ! [ C D A T A [ Z � r i c h ] ] > < / T e x t >  
                 < T e x t   i d = " P r o f i l e . U s e r . P o s t a l . P O B o x "   l a b e l = " P r o f i l e . U s e r . P o s t a l . P O B o x " > < ! [ C D A T A [   ] ] > < / T e x t >  
                 < T e x t   i d = " P r o f i l e . U s e r . P o s t a l . S t r e e t "   l a b e l = " P r o f i l e . U s e r . P o s t a l . S t r e e t " > < ! [ C D A T A [ W a l c h e p l a t z   2 ] ] > < / T e x t >  
                 < T e x t   i d = " P r o f i l e . U s e r . P o s t a l . Z i p "   l a b e l = " P r o f i l e . U s e r . P o s t a l . Z i p " > < ! [ C D A T A [ 8 0 9 0 ] ] > < / T e x t >  
                 < T e x t   i d = " P r o f i l e . U s e r . P r e s e n c e T i m e "   l a b e l = " P r o f i l e . U s e r . P r e s e n c e T i m e " > < ! [ C D A T A [   ] ] > < / T e x t >  
                 < T e x t   i d = " P r o f i l e . U s e r . S a l u t a t i o n "   l a b e l = " P r o f i l e . U s e r . S a l u t a t i o n " > < ! [ C D A T A [ F r a u ] ] > < / T e x t >  
                 < T e x t   i d = " P r o f i l e . U s e r . T i t l e "   l a b e l = " P r o f i l e . U s e r . T i t l e " > < ! [ C D A T A [   ] ] > < / T e x t >  
                 < T e x t   i d = " P r o f i l e . U s e r . U r l "   l a b e l = " P r o f i l e . U s e r . U r l " > < ! [ C D A T A [   ] ] > < / T e x t >  
             < / P r o f i l e >  
             < A u t h o r >  
                 < T e x t   i d = " A u t h o r . U s e r . A l i a s "   l a b e l = " A u t h o r . U s e r . A l i a s " > < ! [ C D A T A [ s g ] ] > < / T e x t >  
                 < T e x t   i d = " A u t h o r . U s e r . E m a i l "   l a b e l = " A u t h o r . U s e r . E m a i l " > < ! [ C D A T A [ s a r a h . g e r h a r d @ b i . z h . c h ] ] > < / T e x t >  
                 < T e x t   i d = " A u t h o r . U s e r . F a x "   l a b e l = " A u t h o r . U s e r . F a x " > < ! [ C D A T A [   ] ] > < / T e x t >  
                 < T e x t   i d = " A u t h o r . U s e r . F i r s t N a m e "   l a b e l = " A u t h o r . U s e r . F i r s t N a m e " > < ! [ C D A T A [ S a r a h ] ] > < / T e x t >  
                 < T e x t   i d = " A u t h o r . U s e r . F u n c t i o n "   l a b e l = " A u t h o r . U s e r . F u n c t i o n " > < ! [ C D A T A [ W i s s e n s c h a f t l i c h e   M i t a r b e i t e r i n ] ] > < / T e x t >  
                 < T e x t   i d = " A u t h o r . U s e r . L a s t N a m e "   l a b e l = " A u t h o r . U s e r . L a s t N a m e " > < ! [ C D A T A [ G e r h a r d ] ] > < / T e x t >  
                 < T e x t   i d = " A u t h o r . U s e r . M o b i l e "   l a b e l = " A u t h o r . U s e r . M o b i l e " > < ! [ C D A T A [   ] ] > < / T e x t >  
                 < T e x t   i d = " A u t h o r . U s e r . O u L e v 1 "   l a b e l = " A u t h o r . U s e r . O u L e v 1 " > < ! [ C D A T A [ K a n t o n   Z � r i c h ] ] > < / T e x t >  
                 < T e x t   i d = " A u t h o r . U s e r . O u L e v 2 "   l a b e l = " A u t h o r . U s e r . O u L e v 2 " > < ! [ C D A T A [ B i l d u n g s d i r e k t i o n ] ] > < / T e x t >  
                 < T e x t   i d = " A u t h o r . U s e r . O u L e v 3 "   l a b e l = " A u t h o r . U s e r . O u L e v 3 " > < ! [ C D A T A [ B i l d u n g s p l a n u n g ] ] > < / T e x t >  
                 < T e x t   i d = " A u t h o r . U s e r . O u L e v 4 "   l a b e l = " A u t h o r . U s e r . O u L e v 4 " > < ! [ C D A T A [ B i l d u n g s m o n i t o r i n g ] ] > < / T e x t >  
                 < T e x t   i d = " A u t h o r . U s e r . O u M a i l "   l a b e l = " A u t h o r . U s e r . O u M a i l " > < ! [ C D A T A [   ] ] > < / T e x t >  
                 < T e x t   i d = " A u t h o r . U s e r . O u P h o n e "   l a b e l = " A u t h o r . U s e r . O u P h o n e " > < ! [ C D A T A [ + 4 1   4 3   2 5 9   5 3   5 0 ] ] > < / T e x t >  
                 < T e x t   i d = " A u t h o r . U s e r . P h o n e "   l a b e l = " A u t h o r . U s e r . P h o n e " > < ! [ C D A T A [ + 4 1   4 3   2 5 9   5 8   1 5 ] ] > < / T e x t >  
                 < T e x t   i d = " A u t h o r . U s e r . P o s t a l . C i t y "   l a b e l = " A u t h o r . U s e r . P o s t a l . C i t y " > < ! [ C D A T A [ Z � r i c h ] ] > < / T e x t >  
                 < T e x t   i d = " A u t h o r . U s e r . P o s t a l . P O B o x "   l a b e l = " A u t h o r . U s e r . P o s t a l . P O B o x " > < ! [ C D A T A [   ] ] > < / T e x t >  
                 < T e x t   i d = " A u t h o r . U s e r . P o s t a l . S t r e e t "   l a b e l = " A u t h o r . U s e r . P o s t a l . S t r e e t " > < ! [ C D A T A [ W a l c h e p l a t z   2 ] ] > < / T e x t >  
                 < T e x t   i d = " A u t h o r . U s e r . P o s t a l . Z i p "   l a b e l = " A u t h o r . U s e r . P o s t a l . Z i p " > < ! [ C D A T A [ 8 0 9 0 ] ] > < / T e x t >  
                 < T e x t   i d = " A u t h o r . U s e r . P r e s e n c e T i m e "   l a b e l = " A u t h o r . U s e r . P r e s e n c e T i m e " > < ! [ C D A T A [   ] ] > < / T e x t >  
                 < T e x t   i d = " A u t h o r . U s e r . S a l u t a t i o n "   l a b e l = " A u t h o r . U s e r . S a l u t a t i o n " > < ! [ C D A T A [ F r a u ] ] > < / T e x t >  
                 < T e x t   i d = " A u t h o r . U s e r . T i t l e "   l a b e l = " A u t h o r . U s e r . T i t l e " > < ! [ C D A T A [   ] ] > < / T e x t >  
                 < T e x t   i d = " A u t h o r . U s e r . U r l "   l a b e l = " A u t h o r . U s e r . U r l " > < ! [ C D A T A [   ] ] > < / T e x t >  
             < / A u t h o r >  
             < P a r a m e t e r   w i n d o w w i d t h = " 7 5 0 "   w i n d o w h e i g h t = " 7 7 5 " >  
                 < T e x t   i d = " S p e c i a l . C h e c k b o x G r o u p V i e w L i s t "   l a b e l = " S p e c i a l . C h e c k b o x G r o u p V i e w L i s t "   v i s i b l e = " F a l s e " > < ! [ C D A T A [   ] ] > < / T e x t >  
                 < T e x t   i d = " S p e c i a l . C h e c k b o x G r o u p V i e w B o x "   l a b e l = " S p e c i a l . C h e c k b o x G r o u p V i e w B o x "   v i s i b l e = " F a l s e " > < ! [ C D A T A [   ] ] > < / T e x t >  
                 < T e x t   i d = " S p e c i a l . C h e c k b o x G r o u p V i e w T e x t "   l a b e l = " S p e c i a l . C h e c k b o x G r o u p V i e w T e x t "   v i s i b l e = " F a l s e " > < ! [ C D A T A [   ] ] > < / T e x t >  
                 < T e x t   i d = " S p e c i a l . C h e c k b o x G r o u p V i e w B o x A n d T e x t "   l a b e l = " S p e c i a l . C h e c k b o x G r o u p V i e w B o x A n d T e x t "   v i s i b l e = " F a l s e " > < ! [ C D A T A [   ] ] > < / T e x t >  
                 < C h e c k B o x   i d = " D o c P a r a m . I s R e p o r t " > t r u e < / C h e c k B o x >  
                 < T e x t   i d = " D o c P a r a m . V e r s i o n " > < ! [ C D A T A [   ] ] > < / T e x t >  
                 < C o m b o B o x   i d = " D o c P a r a m . F a r b e "   s e l e c t e d V a l u e = " s c h w a r z " >  
                     < l i s t I t e m   d i s p l a y T e x t = " C y a n "   v a l u e = " c y a n " / >  
                     < l i s t I t e m   d i s p l a y T e x t = " G r � n "   v a l u e = " g r u e n " / >  
                     < l i s t I t e m   d i s p l a y T e x t = " T � r k i s "   v a l u e = " t u e r k i s " / >  
                     < l i s t I t e m   d i s p l a y T e x t = " B l a u "   v a l u e = " b l a u " / >  
                     < l i s t I t e m   d i s p l a y T e x t = " V i o l e t t "   v a l u e = " v i o l e t t " / >  
                     < l i s t I t e m   d i s p l a y T e x t = " M a g e n t a "   v a l u e = " m a g e n t a " / >  
                     < l i s t I t e m   d i s p l a y T e x t = " R o t "   v a l u e = " r o t " / >  
                     < l i s t I t e m   d i s p l a y T e x t = " O r a n g e "   v a l u e = " o r a n g e " / >  
                     < l i s t I t e m   d i s p l a y T e x t = " G e l b "   v a l u e = " g e l b " / >  
                     < l i s t I t e m   d i s p l a y T e x t = " S c h w a r z "   v a l u e = " s c h w a r z " / >  
                 < / C o m b o B o x >  
                 < T e x t   i d = " D o c P a r a m . S u b j e c t " > < ! [ C D A T A [ H i e r   k o m m t   d e r   T i t e l   ] ] > < / T e x t >  
                 < D a t e T i m e   i d = " D o c P a r a m . H i d d e n . C r e a t i o n T i m e "   l i d = " D e u t s c h   ( D e u t s c h l a n d ) "   f o r m a t = " d .   M M M M   y y y y "   c a l e n d a r = " G r e g o r " > 2 0 2 5 - 0 2 - 2 0 T 0 0 : 0 0 : 0 0 Z < / D a t e T i m e >  
                 < D a t e T i m e   i d = " D o c P a r a m . D a t e "   l i d = " D e u t s c h   ( D e u t s c h l a n d ) "   f o r m a t = " d .   M M M M   y y y y " > 2 0 2 5 - 0 2 - 2 0 T 0 0 : 0 0 : 0 0 Z < / D a t e T i m e >  
                 < T e x t   i d = " D o c P a r a m . C l a s s i f i c a t i o n "   r e q u i r e d = " T r u e "   v a l i d a t i o n m e s s a g e = " E i n e   K l a s s i f i z i e r u n g   i s t   z w i n g e n d . " > < ! [ C D A T A [ i n t e r n ] ] > < / T e x t >  
                 < T e x t   i d = " D o c P a r a m . F i l i n g O p t i o n s " > < ! [ C D A T A [ 0 ] ] > < / T e x t >  
                 < T e x t   i d = " D o c P a r a m . F i l i n g G e s c h N r " > < ! [ C D A T A [ - ] ] > < / T e x t >  
                 < T e x t   i d = " D o c P a r a m . F i l i n g L a u f N r " > < ! [ C D A T A [   ] ] > < / T e x t >  
                 < T e x t   i d = " D o c P a r a m . F o o t e r N r " > < ! [ C D A T A [   ] ] > < / T e x t >  
                 < T e x t   i d = " D o c P a r a m . S t a t u s " > < ! [ C D A T A [ i n   B e a r b e i t u n g ] ] > < / T e x t >  
                 < C h e c k B o x   i d = " D o c P a r a m . S h o w F o o t e r " > f a l s e < / C h e c k B o x >  
                 < C h e c k B o x   i d = " D o c P a r a m . H e a d e r S u b j e c t S h o w D i r " > t r u e < / C h e c k B o x >  
                 < C h e c k B o x   i d = " D o c P a r a m . H e a d e r S u b j e c t S h o w A m t " > t r u e < / C h e c k B o x >  
                 < C h e c k B o x   i d = " D o c P a r a m . S h o w H e a d e r S u b j e c t " > t r u e < / C h e c k B o x >  
                 < T e x t   i d = " D o c P a r a m . H e a d e r S u b j e c t " > < ! [ C D A T A [   ] ] > < / T e x t >  
                 < C h e c k B o x   i d = " D o c P a r a m . S h o w E x t e n d e d L e v e l s " > t r u e < / C h e c k B o x >  
                 < C h e c k B o x   i d = " D o c P a r a m . K o n t a k t A n z e i g e n " > t r u e < / C h e c k B o x >  
             < / P a r a m e t e r >  
             < T o o l b o x >  
                 < T e x t   i d = " D o c u m e n t P r o p e r t i e s . S a v e P a t h " > < ! [ C D A T A [ C : \ U s e r s \ s a r a h . g e r h a r d @ z h . c h \ D o c u m e n t s \ R W o r k s p a c e \ q u a r t o _ t e m p l a t e s \ i n s t \ e x t d a t a \ _ e x t e n s i o n s \ b i p l a R - d o c x \ d o c x _ b e r i c h t s v o r l a g e . d o c x ] ] > < / T e x t >  
                 < T e x t   i d = " D o c u m e n t P r o p e r t i e s . D o c u m e n t N a m e " > < ! [ C D A T A [ d o c x _ b e r i c h t s v o r l a g e . d o c x ] ] > < / T e x t >  
                 < D a t e T i m e   i d = " D o c u m e n t P r o p e r t i e s . S a v e T i m e s t a m p "   l i d = " D e u t s c h   ( D e u t s c h l a n d ) " > 2 0 2 5 - 0 4 - 0 9 T 1 0 : 2 3 : 1 2 . 2 3 5 2 3 3 2 Z < / D a t e T i m e >  
             < / T o o l b o x >  
             < S c r i p t i n g >  
                 < T e x t   i d = " C u s t o m E l e m e n t s . U s e r . O u L e v 3 . L i n e "   l a b e l = " C u s t o m E l e m e n t s . U s e r . O u L e v 3 . L i n e " > < ! [ C D A T A [ B i l d u n g s p l a n u n g ] ] > < / T e x t >  
                 < T e x t   i d = " C u s t o m E l e m e n t s . H e a d e r . F o r m u l a r . B a s i s 2 . S c r i p t 1 "   l a b e l = " C u s t o m E l e m e n t s . H e a d e r . F o r m u l a r . B a s i s 2 . S c r i p t 1 " > < ! [ C D A T A [ K a n t o n   Z � r i c h  
 B i l d u n g s d i r e k t i o n ] ] > < / T e x t >  
                 < T e x t   i d = " C u s t o m E l e m e n t s . H e a d e r . F o r m u l a r . B a s i s 2 . S c r i p t 2 "   l a b e l = " C u s t o m E l e m e n t s . H e a d e r . F o r m u l a r . B a s i s 2 . S c r i p t 2 " > < ! [ C D A T A [ B i l d u n g s p l a n u n g  
 B i l d u n g s m o n i t o r i n g  
 ] ] > < / T e x t >  
                 < T e x t   i d = " C u s t o m E l e m e n t s . H e a d e r . F o r m u l a r . B a s i s 2 . S c r i p t 3 "   l a b e l = " C u s t o m E l e m e n t s . H e a d e r . F o r m u l a r . B a s i s 2 . S c r i p t 3 " > < ! [ C D A T A [ K o n t a k t :   S a r a h   G e r h a r d ,   W i s s e n s c h a f t l i c h e   M i t a r b e i t e r i n ,   W a l c h e p l a t z   2 ,   8 0 9 0   Z � r i c h  
 T e l e f o n   0 4 3   2 5 9   5 8   1 5 ,   s a r a h . g e r h a r d @ b i . z h . c h ] ] > < / T e x t >  
                 < T e x t   i d = " C u s t o m E l e m e n t s . H e a d e r . F o r m u l a r . L o g i c . S h o w V o m S h o w N r "   l a b e l = " C u s t o m E l e m e n t s . H e a d e r . F o r m u l a r . L o g i c . S h o w V o m S h o w N r " > < ! [ C D A T A [   ] ] > < / T e x t >  
                 < T e x t   i d = " C u s t o m E l e m e n t s . H e a d e r . F o r m u l a r . L o g i c . S h o w N o t S h o w C o n t a c t "   l a b e l = " C u s t o m E l e m e n t s . H e a d e r . F o r m u l a r . L o g i c . S h o w N o t S h o w C o n t a c t " > < ! [ C D A T A [ K o n t a k t :   S a r a h   G e r h a r d ,   W i s s e n s c h a f t l i c h e   M i t a r b e i t e r i n ,   W a l c h e p l a t z   2 ,   8 0 9 0   Z � r i c h  
 T e l e f o n   0 4 3   2 5 9   5 8   1 5 ,   s a r a h . g e r h a r d @ b i . z h . c h ] ] > < / T e x t >  
                 < T e x t   i d = " C u s t o m E l e m e n t s . H e a d e r . F o r m u l a r . L o g i c . I s S t a m p D a t e "   l a b e l = " C u s t o m E l e m e n t s . H e a d e r . F o r m u l a r . L o g i c . I s S t a m p D a t e " > < ! [ C D A T A [   ] ] > < / T e x t >  
                 < T e x t   i d = " C u s t o m E l e m e n t s . H e a d e r . F o r m u l a r . B a s i s . S c r i p t 1 "   l a b e l = " C u s t o m E l e m e n t s . H e a d e r . F o r m u l a r . B a s i s . S c r i p t 1 " > < ! [ C D A T A [ K a n t o n   Z � r i c h  
 B i l d u n g s d i r e k t i o n ] ] > < / T e x t >  
                 < T e x t   i d = " C u s t o m E l e m e n t s . H e a d e r . F o r m u l a r . B a s i s . S c r i p t 2 "   l a b e l = " C u s t o m E l e m e n t s . H e a d e r . F o r m u l a r . B a s i s . S c r i p t 2 " > < ! [ C D A T A [ B i l d u n g s p l a n u n g ] ] > < / T e x t >  
                 < T e x t   i d = " C u s t o m E l e m e n t s . H e a d e r . F o r m u l a r . B a s i s . S c r i p t 3 "   l a b e l = " C u s t o m E l e m e n t s . H e a d e r . F o r m u l a r . B a s i s . S c r i p t 3 " > < ! [ C D A T A [ B i l d u n g s m o n i t o r i n g  
 ] ] > < / T e x t >  
                 < T e x t   i d = " C u s t o m E l e m e n t s . H e a d e r . F o r m u l a r . C l a s s i f i c a t i o n R e f N r "   l a b e l = " C u s t o m E l e m e n t s . H e a d e r . F o r m u l a r . C l a s s i f i c a t i o n R e f N r " > < ! [ C D A T A [ K l a s s i f i z i e r u n g :   i n t e r n  
 ] ] > < / T e x t >  
                 < T e x t   i d = " C u s t o m E l e m e n t s . H e a d e r . F o r m u l a r . C l a s s i f i c a t i o n L i n e "   l a b e l = " C u s t o m E l e m e n t s . H e a d e r . F o r m u l a r . C l a s s i f i c a t i o n L i n e " > < ! [ C D A T A [ K l a s s i f i z i e r u n g :   i n t e r n ] ] > < / T e x t >  
                 < T e x t   i d = " C u s t o m E l e m e n t s . H e a d e r . F o r m u l a r . R e f N r "   l a b e l = " C u s t o m E l e m e n t s . H e a d e r . F o r m u l a r . R e f N r " > < ! [ C D A T A [   ] ] > < / T e x t >  
                 < T e x t   i d = " C u s t o m E l e m e n t s . H e a d e r . S t a m p L i n e s . v o m "   l a b e l = " C u s t o m E l e m e n t s . H e a d e r . S t a m p L i n e s . v o m " > < ! [ C D A T A [   ] ] > < / T e x t >  
                 < T e x t   i d = " C u s t o m E l e m e n t s . H e a d e r . S t a m p L i n e s . N r "   l a b e l = " C u s t o m E l e m e n t s . H e a d e r . S t a m p L i n e s . N r " > < ! [ C D A T A [   ] ] > < / T e x t >  
                 < T e x t   i d = " C u s t o m E l e m e n t s . H e a d e r . P a r a m e t e r S t a m p s "   l a b e l = " C u s t o m E l e m e n t s . H e a d e r . P a r a m e t e r S t a m p s " > < ! [ C D A T A [   ] ] > < / T e x t >  
                 < T e x t   i d = " C u s t o m E l e m e n t s . H e a d e r . F o r m u l a r . D a t e "   l a b e l = " C u s t o m E l e m e n t s . H e a d e r . F o r m u l a r . D a t e " > < ! [ C D A T A [ 2 0 .   F e b r u a r   2 0 2 5 ] ] > < / T e x t >  
                 < T e x t   i d = " C u s t o m E l e m e n t s . H e a d e r . T e x t F o l g e s e i t e n "   l a b e l = " C u s t o m E l e m e n t s . H e a d e r . T e x t F o l g e s e i t e n " > < ! [ C D A T A [ B i l d u n g s d i r e k t i o n  
 B i l d u n g s p l a n u n g ] ] > < / T e x t >  
                 < T e x t   i d = " C u s t o m E l e m e n t s . H e a d e r . S c r i p t 2 L i n e "   l a b e l = " C u s t o m E l e m e n t s . H e a d e r . S c r i p t 2 L i n e " > < ! [ C D A T A [ B i l d u n g s p l a n u n g ] ] > < / T e x t >  
                 < T e x t   i d = " C u s t o m E l e m e n t s . H e a d e r . A d r e s s . E m p t y L i n e s "   l a b e l = " C u s t o m E l e m e n t s . H e a d e r . A d r e s s . E m p t y L i n e s " > < ! [ C D A T A [   ] ] > < / T e x t >  
                 < T e x t   i d = " C u s t o m E l e m e n t s . H e a d e r . S c r i p t 1 "   l a b e l = " C u s t o m E l e m e n t s . H e a d e r . S c r i p t 1 " > < ! [ C D A T A [ K a n t o n   Z � r i c h  
 B i l d u n g s d i r e k t i o n ] ] > < / T e x t >  
                 < T e x t   i d = " C u s t o m E l e m e n t s . H e a d e r . S c r i p t 4 L i n e "   l a b e l = " C u s t o m E l e m e n t s . H e a d e r . S c r i p t 4 L i n e " > < ! [ C D A T A [ S a r a h   G e r h a r d ] ] > < / T e x t >  
                 < T e x t   i d = " C u s t o m E l e m e n t s . H e a d e r . S c r i p t 2 "   l a b e l = " C u s t o m E l e m e n t s . H e a d e r . S c r i p t 2 " > < ! [ C D A T A [ B i l d u n g s p l a n u n g ] ] > < / T e x t >  
                 < T e x t   i d = " C u s t o m E l e m e n t s . H e a d e r . S c r i p t 2 L i n e "   l a b e l = " C u s t o m E l e m e n t s . H e a d e r . S c r i p t 2 L i n e " > < ! [ C D A T A [ B i l d u n g s p l a n u n g ] ] > < / T e x t >  
                 < T e x t   i d = " C u s t o m E l e m e n t s . H e a d e r . S c r i p t 3 L i n e "   l a b e l = " C u s t o m E l e m e n t s . H e a d e r . S c r i p t 3 L i n e " > < ! [ C D A T A [ B i l d u n g s m o n i t o r i n g  
 � ] ] > < / T e x t >  
                 < T e x t   i d = " C u s t o m E l e m e n t s . H e a d e r . S c r i p t 3 "   l a b e l = " C u s t o m E l e m e n t s . H e a d e r . S c r i p t 3 " > < ! [ C D A T A [ B i l d u n g s m o n i t o r i n g  
 � ] ] > < / T e x t >  
                 < T e x t   i d = " C u s t o m E l e m e n t s . H e a d e r . S c r i p t 4 "   l a b e l = " C u s t o m E l e m e n t s . H e a d e r . S c r i p t 4 " > < ! [ C D A T A [ S a r a h   G e r h a r d ] ] > < / T e x t >  
                 < T e x t   i d = " C u s t o m E l e m e n t s . H e a d e r . S c r i p t 5 L i n e "   l a b e l = " C u s t o m E l e m e n t s . H e a d e r . S c r i p t 5 L i n e " > < ! [ C D A T A [ W i s s e n s c h a f t l i c h e   M i t a r b e i t e r i n  
 W a l c h e p l a t z   2  
 8 0 9 0   Z � r i c h  
 T e l e f o n   0 4 3   2 5 9   5 8   1 5  
 s a r a h . g e r h a r d @ b i . z h . c h �  
 �  
 K l a s s i f i z i e r u n g :   i n t e r n � ] ] > < / T e x t >  
                 < T e x t   i d = " C u s t o m E l e m e n t s . H e a d e r . S c r i p t 5 "   l a b e l = " C u s t o m E l e m e n t s . H e a d e r . S c r i p t 5 " > < ! [ C D A T A [ W i s s e n s c h a f t l i c h e   M i t a r b e i t e r i n  
 W a l c h e p l a t z   2  
 8 0 9 0   Z � r i c h  
 T e l e f o n   0 4 3   2 5 9   5 8   1 5  
 s a r a h . g e r h a r d @ b i . z h . c h �  
 �  
 K l a s s i f i z i e r u n g :   i n t e r n � ] ] > < / T e x t >  
                 < T e x t   i d = " C u s t o m E l e m e n t s . H e a d e r . K o n t a k t S c r i p t K o m p l e t t "   l a b e l = " C u s t o m E l e m e n t s . H e a d e r . K o n t a k t S c r i p t K o m p l e t t " > < ! [ C D A T A [ K o n t a k t :  
 S a r a h   G e r h a r d  
 W i s s e n s c h a f t l i c h e   M i t a r b e i t e r i n  
 W a l c h e p l a t z   2  
 8 0 9 0   Z � r i c h  
 T e l e f o n   0 4 3   2 5 9   5 8   1 5  
 s a r a h . g e r h a r d @ b i . z h . c h �  
 �  
 K l a s s i f i z i e r u n g :   i n t e r n � ] ] > < / T e x t >  
                 < T e x t   i d = " C u s t o m E l e m e n t s . H e a d e r . C l a s s i f i c a t i o n R e f N r "   l a b e l = " C u s t o m E l e m e n t s . H e a d e r . C l a s s i f i c a t i o n R e f N r " > < ! [ C D A T A [ �  
 �  
 K l a s s i f i z i e r u n g :   i n t e r n � ] ] > < / T e x t >  
                 < T e x t   i d = " C u s t o m E l e m e n t s . H e a d e r . R e f N r "   l a b e l = " C u s t o m E l e m e n t s . H e a d e r . R e f N r " > < ! [ C D A T A [   ] ] > < / T e x t >  
                 < T e x t   i d = " C u s t o m E l e m e n t s . H e a d e r . C l a s s i f i c a t i o n L i n e "   l a b e l = " C u s t o m E l e m e n t s . H e a d e r . C l a s s i f i c a t i o n L i n e " > < ! [ C D A T A [ K l a s s i f i z i e r u n g :   i n t e r n ] ] > < / T e x t >  
                 < T e x t   i d = " C u s t o m E l e m e n t s . H e a d e r . T e x t F o l g e s e i t e n "   l a b e l = " C u s t o m E l e m e n t s . H e a d e r . T e x t F o l g e s e i t e n " > < ! [ C D A T A [ B i l d u n g s d i r e k t i o n  
 B i l d u n g s p l a n u n g ] ] > < / T e x t >  
                 < T e x t   i d = " C u s t o m E l e m e n t s . H e a d e r . D a t e "   l a b e l = " C u s t o m E l e m e n t s . H e a d e r . D a t e " > < ! [ C D A T A [ 2 0 .   F e b r u a r   2 0 2 5 ] ] > < / T e x t >  
                 < T e x t   i d = " C u s t o m E l e m e n t s . H e a d e r . D a t e F i e l d "   l a b e l = " C u s t o m E l e m e n t s . H e a d e r . D a t e F i e l d " > < ! [ C D A T A [ 2 0 .   F e b r u a r   2 0 2 5 ] ] > < / T e x t >  
                 < T e x t   i d = " C u s t o m E l e m e n t s . H e a d e r . D a t e S t a m p L i n e "   l a b e l = " C u s t o m E l e m e n t s . H e a d e r . D a t e S t a m p L i n e " > < ! [ C D A T A [   ] ] > < / T e x t >  
                 < T e x t   i d = " C u s t o m E l e m e n t s . H e a d e r . V o r g e s e t z e r S c r i p t 1 "   l a b e l = " C u s t o m E l e m e n t s . H e a d e r . V o r g e s e t z e r S c r i p t 1 " > < ! [ C D A T A [   ] ] > < / T e x t >  
                 < T e x t   i d = " C u s t o m E l e m e n t s . H e a d e r . V o r g e s e t z e r S c r i p t 2 "   l a b e l = " C u s t o m E l e m e n t s . H e a d e r . V o r g e s e t z e r S c r i p t 2 " > < ! [ C D A T A [   ] ] > < / T e x t >  
                 < T e x t   i d = " C u s t o m E l e m e n t s . R e p o r t I n f o r m a t i o n "   l a b e l = " C u s t o m E l e m e n t s . R e p o r t I n f o r m a t i o n " > < ! [ C D A T A [ v o m � 2 0 .   F e b r u a r   2 0 2 5  
 S t a t u s :   i n   B e a r b e i t u n g  
 K l a s s i f i z i e r u n g :   i n t e r n ] ] > < / T e x t >  
                 < T e x t   i d = " C u s t o m E l e m e n t s . H e a d e r . R e p o r t . S c r i p t 3 "   l a b e l = " C u s t o m E l e m e n t s . H e a d e r . R e p o r t . S c r i p t 3 " > < ! [ C D A T A [ S a r a h   G e r h a r d  
 W i s s e n s c h a f t l i c h e   M i t a r b e i t e r i n ] ] > < / T e x t >  
                 < T e x t   i d = " C u s t o m E l e m e n t s . F o o t e r . L i n e "   l a b e l = " C u s t o m E l e m e n t s . F o o t e r . L i n e " > < ! [ C D A T A [   ] ] > < / T e x t >  
             < / S c r i p t i n g >  
         < / D a t a M o d e l >  
     < / C o n t e n t >  
     < T e m p l a t e T r e e   C r e a t i o n M o d e = " P u b l i s h e d "   P i p e l i n e V e r s i o n = " V 2 " >  
         < T e m p l a t e   t I d = " b 8 3 2 6 5 5 9 - 9 b 5 d - 4 0 8 4 - 9 8 3 1 - 6 0 e e 0 5 4 c 0 8 6 3 "   i n t e r n a l T I d = " 8 7 1 1 c 2 3 9 - 2 d b 3 - 4 5 3 7 - 8 1 9 4 - 1 e 4 5 0 9 d 4 c f c 0 " >  
             < B a s e d O n >  
                 < T e m p l a t e   t I d = " b 2 d 1 5 5 6 4 - 5 1 0 0 - 4 3 e 7 - a 7 f f - b e f 3 9 4 4 8 9 2 e d "   i n t e r n a l T I d = " d c 3 2 a b 6 0 - e e 9 6 - 4 9 7 7 - a 7 1 6 - 6 e a 5 f 7 1 6 6 d a 9 " / >  
             < / B a s e d O n >  
         < / T e m p l a t e >  
     < / T e m p l a t e T r e e >  
 < / O n e O f f i x x D o c u m e n t P a r t > 
</file>

<file path=customXml/itemProps1.xml><?xml version="1.0" encoding="utf-8"?>
<ds:datastoreItem xmlns:ds="http://schemas.openxmlformats.org/officeDocument/2006/customXml" ds:itemID="{A4713F89-FDD0-4D5A-9D39-38AA8C0D96F8}">
  <ds:schemaRefs>
    <ds:schemaRef ds:uri="http://www.w3.org/2001/XMLSchema"/>
    <ds:schemaRef ds:uri="http://schema.oneoffixx.com/OneOffixxImageDefinitionPart/1"/>
  </ds:schemaRefs>
</ds:datastoreItem>
</file>

<file path=customXml/itemProps2.xml><?xml version="1.0" encoding="utf-8"?>
<ds:datastoreItem xmlns:ds="http://schemas.openxmlformats.org/officeDocument/2006/customXml" ds:itemID="{2B6C5021-D9BC-4490-A391-A5A24727C8E0}">
  <ds:schemaRefs>
    <ds:schemaRef ds:uri="http://www.w3.org/2001/XMLSchema"/>
    <ds:schemaRef ds:uri="http://schema.oneoffixx.com/OneOffixxFormattingPart/1"/>
    <ds:schemaRef ds:uri=""/>
  </ds:schemaRefs>
</ds:datastoreItem>
</file>

<file path=customXml/itemProps3.xml><?xml version="1.0" encoding="utf-8"?>
<ds:datastoreItem xmlns:ds="http://schemas.openxmlformats.org/officeDocument/2006/customXml" ds:itemID="{1B57E923-487D-4D01-B5AF-FC9C076392C9}">
  <ds:schemaRefs>
    <ds:schemaRef ds:uri="http://www.w3.org/2001/XMLSchema"/>
    <ds:schemaRef ds:uri="http://schema.oneoffixx.com/OneOffixxExtendedBindingPart/1"/>
    <ds:schemaRef ds:uri="http://www.w3.org/1999/XSL/Transform"/>
    <ds:schemaRef ds:uri="http://schema.oneoffixx.com/OneOffixxContactsPart/1"/>
    <ds:schemaRef ds:uri="http://schemas.microsoft.com/office/word/2010/wordprocessingCanvas"/>
    <ds:schemaRef ds:uri="http://schemas.openxmlformats.org/markup-compatibility/2006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</ds:schemaRefs>
</ds:datastoreItem>
</file>

<file path=customXml/itemProps4.xml><?xml version="1.0" encoding="utf-8"?>
<ds:datastoreItem xmlns:ds="http://schemas.openxmlformats.org/officeDocument/2006/customXml" ds:itemID="{52332732-FFD2-4205-BFBF-DE66C2B56137}">
  <ds:schemaRefs>
    <ds:schemaRef ds:uri="http://www.w3.org/2001/XMLSchema"/>
    <ds:schemaRef ds:uri="http://schema.oneoffixx.com/OneOffixxDocumentPart/1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8bc4cbc7-0706-492b-afd5-c377f0a91f39.dotx</Template>
  <TotalTime>0</TotalTime>
  <Pages>3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Gerhard Ortega Calderon</dc:creator>
  <cp:lastModifiedBy>Sarah Gerhard Ortega Calderon</cp:lastModifiedBy>
  <cp:revision>19</cp:revision>
  <dcterms:created xsi:type="dcterms:W3CDTF">2025-02-20T12:29:00Z</dcterms:created>
  <dcterms:modified xsi:type="dcterms:W3CDTF">2025-04-09T10:23:00Z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TrackRevision">
    <vt:bool>false</vt:bool>
  </property>
</Properties>
</file>